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9"/>
        <w:gridCol w:w="6052"/>
      </w:tblGrid>
      <w:tr w:rsidR="001F4C5E" w:rsidRPr="00B1267B" w:rsidTr="003146CC">
        <w:tc>
          <w:tcPr>
            <w:tcW w:w="10203" w:type="dxa"/>
            <w:gridSpan w:val="2"/>
            <w:tcBorders>
              <w:top w:val="nil"/>
              <w:left w:val="nil"/>
              <w:bottom w:val="nil"/>
              <w:right w:val="nil"/>
            </w:tcBorders>
          </w:tcPr>
          <w:p w:rsidR="001F4C5E" w:rsidRDefault="001F4C5E" w:rsidP="003146CC">
            <w:pPr>
              <w:rPr>
                <w:b/>
                <w:bCs/>
              </w:rPr>
            </w:pPr>
          </w:p>
          <w:p w:rsidR="001F4C5E" w:rsidRPr="00B1267B" w:rsidRDefault="001F4C5E" w:rsidP="003146CC">
            <w:pPr>
              <w:rPr>
                <w:b/>
                <w:bCs/>
              </w:rPr>
            </w:pPr>
          </w:p>
          <w:p w:rsidR="001F4C5E" w:rsidRPr="00B1267B" w:rsidRDefault="001F4C5E" w:rsidP="003146CC">
            <w:pPr>
              <w:rPr>
                <w:b/>
                <w:bCs/>
              </w:rPr>
            </w:pPr>
          </w:p>
          <w:sdt>
            <w:sdtPr>
              <w:rPr>
                <w:rStyle w:val="IntensiveHervorhebung"/>
              </w:rPr>
              <w:alias w:val="Titel"/>
              <w:tag w:val=""/>
              <w:id w:val="2021740735"/>
              <w:placeholder>
                <w:docPart w:val="5BFDEF9C85384467AEECF8AAFF359C50"/>
              </w:placeholder>
              <w:dataBinding w:prefixMappings="xmlns:ns0='http://purl.org/dc/elements/1.1/' xmlns:ns1='http://schemas.openxmlformats.org/package/2006/metadata/core-properties' " w:xpath="/ns1:coreProperties[1]/ns0:title[1]" w:storeItemID="{6C3C8BC8-F283-45AE-878A-BAB7291924A1}"/>
              <w:text/>
            </w:sdtPr>
            <w:sdtEndPr>
              <w:rPr>
                <w:rStyle w:val="IntensiveHervorhebung"/>
              </w:rPr>
            </w:sdtEndPr>
            <w:sdtContent>
              <w:p w:rsidR="001F4C5E" w:rsidRPr="006E4AE3" w:rsidRDefault="001F4C5E" w:rsidP="003146CC">
                <w:pPr>
                  <w:pStyle w:val="Zitat"/>
                  <w:jc w:val="center"/>
                  <w:rPr>
                    <w:rStyle w:val="IntensiveHervorhebung"/>
                  </w:rPr>
                </w:pPr>
                <w:r>
                  <w:rPr>
                    <w:rStyle w:val="IntensiveHervorhebung"/>
                  </w:rPr>
                  <w:t>Lösung des TSP Problems mittels Ameisensystemen</w:t>
                </w:r>
              </w:p>
            </w:sdtContent>
          </w:sdt>
          <w:p w:rsidR="001F4C5E" w:rsidRPr="006E4AE3" w:rsidRDefault="001F4C5E" w:rsidP="003146CC">
            <w:pPr>
              <w:jc w:val="center"/>
              <w:rPr>
                <w:rStyle w:val="IntensiveHervorhebung"/>
                <w:sz w:val="40"/>
                <w:szCs w:val="40"/>
              </w:rPr>
            </w:pPr>
          </w:p>
          <w:p w:rsidR="001F4C5E" w:rsidRPr="006E4AE3" w:rsidRDefault="001F4C5E" w:rsidP="003146CC">
            <w:pPr>
              <w:pStyle w:val="Untertitel"/>
              <w:jc w:val="center"/>
              <w:rPr>
                <w:rStyle w:val="IntensiveHervorhebung"/>
                <w:sz w:val="40"/>
                <w:szCs w:val="40"/>
              </w:rPr>
            </w:pPr>
            <w:r>
              <w:rPr>
                <w:rStyle w:val="IntensiveHervorhebung"/>
                <w:sz w:val="40"/>
                <w:szCs w:val="40"/>
              </w:rPr>
              <w:t>Dokumentation</w:t>
            </w:r>
          </w:p>
          <w:p w:rsidR="001F4C5E" w:rsidRDefault="001F4C5E" w:rsidP="003146CC"/>
          <w:p w:rsidR="001F4C5E" w:rsidRDefault="001F4C5E" w:rsidP="003146CC"/>
          <w:p w:rsidR="001F4C5E" w:rsidRDefault="001F4C5E" w:rsidP="003146CC"/>
          <w:p w:rsidR="001F4C5E" w:rsidRDefault="001F4C5E" w:rsidP="003146CC"/>
          <w:p w:rsidR="001F4C5E" w:rsidRPr="00B1267B" w:rsidRDefault="001F4C5E" w:rsidP="003146CC"/>
          <w:p w:rsidR="001F4C5E" w:rsidRPr="00B1267B" w:rsidRDefault="001F4C5E" w:rsidP="003146CC"/>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Autoren</w:t>
            </w:r>
            <w:r w:rsidRPr="00B1267B">
              <w:rPr>
                <w:b/>
                <w:bCs/>
              </w:rPr>
              <w:t>:</w:t>
            </w:r>
          </w:p>
        </w:tc>
        <w:tc>
          <w:tcPr>
            <w:tcW w:w="7115" w:type="dxa"/>
            <w:vAlign w:val="center"/>
          </w:tcPr>
          <w:sdt>
            <w:sdtPr>
              <w:alias w:val="Autor"/>
              <w:tag w:val=""/>
              <w:id w:val="44877947"/>
              <w:placeholder>
                <w:docPart w:val="67EF389DE2684F2AB50437992DFB3BE0"/>
              </w:placeholder>
              <w:dataBinding w:prefixMappings="xmlns:ns0='http://purl.org/dc/elements/1.1/' xmlns:ns1='http://schemas.openxmlformats.org/package/2006/metadata/core-properties' " w:xpath="/ns1:coreProperties[1]/ns0:creator[1]" w:storeItemID="{6C3C8BC8-F283-45AE-878A-BAB7291924A1}"/>
              <w:text/>
            </w:sdtPr>
            <w:sdtEndPr/>
            <w:sdtContent>
              <w:p w:rsidR="001F4C5E" w:rsidRPr="00B1267B" w:rsidRDefault="005A2693" w:rsidP="005A2693">
                <w:pPr>
                  <w:jc w:val="left"/>
                </w:pPr>
                <w:r>
                  <w:t xml:space="preserve">Alexander </w:t>
                </w:r>
                <w:proofErr w:type="spellStart"/>
                <w:r>
                  <w:t>Salzer;Felix</w:t>
                </w:r>
                <w:proofErr w:type="spellEnd"/>
                <w:r>
                  <w:t xml:space="preserve"> </w:t>
                </w:r>
                <w:proofErr w:type="spellStart"/>
                <w:r>
                  <w:t>Wiederschein;Philipp</w:t>
                </w:r>
                <w:proofErr w:type="spellEnd"/>
                <w:r>
                  <w:t xml:space="preserve"> </w:t>
                </w:r>
                <w:proofErr w:type="spellStart"/>
                <w:r>
                  <w:t>Thomas;Tobias</w:t>
                </w:r>
                <w:proofErr w:type="spellEnd"/>
                <w:r>
                  <w:t xml:space="preserve"> </w:t>
                </w:r>
                <w:proofErr w:type="spellStart"/>
                <w:r>
                  <w:t>Schlufter;Christian</w:t>
                </w:r>
                <w:proofErr w:type="spellEnd"/>
                <w:r>
                  <w:t xml:space="preserve"> </w:t>
                </w:r>
                <w:proofErr w:type="spellStart"/>
                <w:r>
                  <w:t>Mrosk</w:t>
                </w:r>
                <w:proofErr w:type="spellEnd"/>
              </w:p>
            </w:sdtContent>
          </w:sdt>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rPr>
                <w:b/>
                <w:bCs/>
              </w:rPr>
            </w:pPr>
            <w:r>
              <w:rPr>
                <w:b/>
                <w:bCs/>
              </w:rPr>
              <w:t>Modul</w:t>
            </w:r>
            <w:r w:rsidRPr="00B1267B">
              <w:rPr>
                <w:b/>
                <w:bCs/>
              </w:rPr>
              <w:t>:</w:t>
            </w:r>
          </w:p>
        </w:tc>
        <w:tc>
          <w:tcPr>
            <w:tcW w:w="7115" w:type="dxa"/>
            <w:vAlign w:val="center"/>
          </w:tcPr>
          <w:p w:rsidR="001F4C5E" w:rsidRPr="00B1267B" w:rsidRDefault="001F4C5E" w:rsidP="003146CC">
            <w:r>
              <w:t>IT4111 – Fachübergreifendes Labor</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120" w:after="120"/>
              <w:rPr>
                <w:b/>
                <w:bCs/>
              </w:rPr>
            </w:pPr>
            <w:r w:rsidRPr="00B1267B">
              <w:rPr>
                <w:b/>
                <w:bCs/>
              </w:rPr>
              <w:t>Fachbereich:</w:t>
            </w:r>
          </w:p>
        </w:tc>
        <w:tc>
          <w:tcPr>
            <w:tcW w:w="7115" w:type="dxa"/>
            <w:vAlign w:val="center"/>
          </w:tcPr>
          <w:p w:rsidR="001F4C5E" w:rsidRPr="00B1267B" w:rsidRDefault="001F4C5E" w:rsidP="003146CC">
            <w:r w:rsidRPr="00B1267B">
              <w:rPr>
                <w:color w:val="000000"/>
              </w:rPr>
              <w:t>Technik</w:t>
            </w:r>
            <w:r>
              <w:rPr>
                <w:color w:val="000000"/>
              </w:rPr>
              <w:t xml:space="preserve"> </w:t>
            </w:r>
            <w:r w:rsidRPr="00B1267B">
              <w:rPr>
                <w:color w:val="000000"/>
              </w:rPr>
              <w:t>Fachbereich 2, Duales Studium Wirtschaft • Technik, HWR Berlin</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sidRPr="00B1267B">
              <w:rPr>
                <w:b/>
                <w:bCs/>
              </w:rPr>
              <w:t>Studiengang:</w:t>
            </w:r>
          </w:p>
        </w:tc>
        <w:tc>
          <w:tcPr>
            <w:tcW w:w="7115" w:type="dxa"/>
            <w:vAlign w:val="center"/>
          </w:tcPr>
          <w:p w:rsidR="001F4C5E" w:rsidRPr="00B1267B" w:rsidRDefault="001F4C5E" w:rsidP="003146CC">
            <w:r w:rsidRPr="00B1267B">
              <w:t>Angewandte Informatik</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Studienjahrgang</w:t>
            </w:r>
            <w:r w:rsidRPr="00B1267B">
              <w:rPr>
                <w:b/>
                <w:bCs/>
              </w:rPr>
              <w:t>:</w:t>
            </w:r>
          </w:p>
        </w:tc>
        <w:tc>
          <w:tcPr>
            <w:tcW w:w="7115" w:type="dxa"/>
            <w:vAlign w:val="center"/>
          </w:tcPr>
          <w:p w:rsidR="001F4C5E" w:rsidRPr="00B1267B" w:rsidRDefault="001F4C5E" w:rsidP="003146CC">
            <w:r>
              <w:t>2010</w:t>
            </w:r>
          </w:p>
        </w:tc>
      </w:tr>
      <w:tr w:rsidR="001F4C5E" w:rsidRPr="00B1267B" w:rsidTr="003146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1F4C5E" w:rsidRPr="00B1267B" w:rsidRDefault="001F4C5E" w:rsidP="003146CC">
            <w:pPr>
              <w:spacing w:before="60" w:after="60"/>
              <w:rPr>
                <w:b/>
                <w:bCs/>
              </w:rPr>
            </w:pPr>
            <w:r>
              <w:rPr>
                <w:b/>
                <w:bCs/>
              </w:rPr>
              <w:t>Datum</w:t>
            </w:r>
            <w:r w:rsidRPr="00B1267B">
              <w:rPr>
                <w:b/>
                <w:bCs/>
              </w:rPr>
              <w:t>:</w:t>
            </w:r>
          </w:p>
        </w:tc>
        <w:tc>
          <w:tcPr>
            <w:tcW w:w="7115" w:type="dxa"/>
            <w:vAlign w:val="center"/>
          </w:tcPr>
          <w:p w:rsidR="001F4C5E" w:rsidRPr="00B1267B" w:rsidRDefault="001F4C5E" w:rsidP="003146CC"/>
        </w:tc>
      </w:tr>
    </w:tbl>
    <w:p w:rsidR="0088600F" w:rsidRDefault="0088600F" w:rsidP="001F4C5E">
      <w:pPr>
        <w:tabs>
          <w:tab w:val="left" w:pos="1701"/>
          <w:tab w:val="left" w:pos="4536"/>
        </w:tabs>
        <w:jc w:val="left"/>
        <w:rPr>
          <w:b/>
        </w:rPr>
      </w:pPr>
    </w:p>
    <w:p w:rsidR="00082D7B" w:rsidRDefault="00082D7B" w:rsidP="001F4C5E">
      <w:pPr>
        <w:tabs>
          <w:tab w:val="left" w:pos="2160"/>
          <w:tab w:val="left" w:pos="4800"/>
        </w:tabs>
        <w:jc w:val="left"/>
        <w:rPr>
          <w:b/>
        </w:rPr>
        <w:sectPr w:rsidR="00082D7B" w:rsidSect="00993325">
          <w:headerReference w:type="even" r:id="rId10"/>
          <w:headerReference w:type="default" r:id="rId11"/>
          <w:footerReference w:type="default" r:id="rId12"/>
          <w:pgSz w:w="12240" w:h="15840" w:code="1"/>
          <w:pgMar w:top="2236" w:right="2268" w:bottom="1134" w:left="1191" w:header="601" w:footer="198" w:gutter="0"/>
          <w:pgNumType w:start="0"/>
          <w:cols w:space="720"/>
          <w:titlePg/>
        </w:sectPr>
      </w:pPr>
    </w:p>
    <w:p w:rsidR="00852686" w:rsidRPr="00DC5C81" w:rsidRDefault="00852686" w:rsidP="00021C66">
      <w:pPr>
        <w:pStyle w:val="Inhaltsangabe"/>
        <w:rPr>
          <w:sz w:val="40"/>
          <w:szCs w:val="40"/>
          <w:u w:val="single"/>
        </w:rPr>
      </w:pPr>
    </w:p>
    <w:p w:rsidR="00002344" w:rsidRPr="00DC5C81" w:rsidRDefault="005F5D3C" w:rsidP="005F5D3C">
      <w:pPr>
        <w:pStyle w:val="berschrift1"/>
        <w:rPr>
          <w:sz w:val="40"/>
          <w:u w:val="single"/>
        </w:rPr>
      </w:pPr>
      <w:bookmarkStart w:id="0" w:name="_Toc307659445"/>
      <w:r w:rsidRPr="00DC5C81">
        <w:rPr>
          <w:sz w:val="40"/>
          <w:u w:val="single"/>
        </w:rPr>
        <w:t>Abstrakt</w:t>
      </w:r>
      <w:bookmarkEnd w:id="0"/>
    </w:p>
    <w:p w:rsidR="00221DE9" w:rsidRDefault="00221DE9" w:rsidP="00DC5C81"/>
    <w:p w:rsidR="00843E10" w:rsidRPr="00843E10" w:rsidRDefault="00843E10" w:rsidP="00843E10">
      <w:pPr>
        <w:rPr>
          <w:rStyle w:val="Fett"/>
          <w:b w:val="0"/>
        </w:rPr>
      </w:pPr>
      <w:r w:rsidRPr="00843E10">
        <w:rPr>
          <w:rStyle w:val="Fett"/>
          <w:b w:val="0"/>
        </w:rPr>
        <w:t>Im Rahmen des Moduls „Fachübergreifendes Labor (IT4111)“ wurde an den Informati</w:t>
      </w:r>
      <w:r w:rsidR="00991018">
        <w:rPr>
          <w:rStyle w:val="Fett"/>
          <w:b w:val="0"/>
        </w:rPr>
        <w:t>k-Kurs des 3. Semesters der HWR-</w:t>
      </w:r>
      <w:r w:rsidRPr="00843E10">
        <w:rPr>
          <w:rStyle w:val="Fett"/>
          <w:b w:val="0"/>
        </w:rPr>
        <w:t xml:space="preserve">Berlin die Aufgabe gestellt, das </w:t>
      </w:r>
      <w:proofErr w:type="spellStart"/>
      <w:r w:rsidRPr="00843E10">
        <w:rPr>
          <w:rStyle w:val="Fett"/>
          <w:b w:val="0"/>
        </w:rPr>
        <w:t>Trave</w:t>
      </w:r>
      <w:r w:rsidR="00991018">
        <w:rPr>
          <w:rStyle w:val="Fett"/>
          <w:b w:val="0"/>
        </w:rPr>
        <w:t>l</w:t>
      </w:r>
      <w:r w:rsidRPr="00843E10">
        <w:rPr>
          <w:rStyle w:val="Fett"/>
          <w:b w:val="0"/>
        </w:rPr>
        <w:t>ling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mithilfe von Ameisensystemen unter Anwendung von XP-Techniken zu lösen.</w:t>
      </w:r>
    </w:p>
    <w:p w:rsidR="00843E10" w:rsidRPr="00843E10" w:rsidRDefault="00843E10" w:rsidP="00843E10">
      <w:pPr>
        <w:rPr>
          <w:rStyle w:val="Fett"/>
          <w:b w:val="0"/>
        </w:rPr>
      </w:pPr>
      <w:r w:rsidRPr="00843E10">
        <w:rPr>
          <w:rStyle w:val="Fett"/>
          <w:b w:val="0"/>
        </w:rPr>
        <w:t xml:space="preserve">In der folgenden Dokumentation wird zunächst eine Einführung in das </w:t>
      </w:r>
      <w:proofErr w:type="spellStart"/>
      <w:r w:rsidRPr="00843E10">
        <w:rPr>
          <w:rStyle w:val="Fett"/>
          <w:b w:val="0"/>
        </w:rPr>
        <w:t>Travel</w:t>
      </w:r>
      <w:r w:rsidR="00991018">
        <w:rPr>
          <w:rStyle w:val="Fett"/>
          <w:b w:val="0"/>
        </w:rPr>
        <w:t>l</w:t>
      </w:r>
      <w:r w:rsidRPr="00843E10">
        <w:rPr>
          <w:rStyle w:val="Fett"/>
          <w:b w:val="0"/>
        </w:rPr>
        <w:t>ing</w:t>
      </w:r>
      <w:proofErr w:type="spellEnd"/>
      <w:r w:rsidRPr="00843E10">
        <w:rPr>
          <w:rStyle w:val="Fett"/>
          <w:b w:val="0"/>
        </w:rPr>
        <w:t>-</w:t>
      </w:r>
      <w:proofErr w:type="spellStart"/>
      <w:r w:rsidRPr="00843E10">
        <w:rPr>
          <w:rStyle w:val="Fett"/>
          <w:b w:val="0"/>
        </w:rPr>
        <w:t>Salesman</w:t>
      </w:r>
      <w:proofErr w:type="spellEnd"/>
      <w:r w:rsidRPr="00843E10">
        <w:rPr>
          <w:rStyle w:val="Fett"/>
          <w:b w:val="0"/>
        </w:rPr>
        <w:t>-Problem, Ameisensysteme sowie die agile Softwareentwicklung gegeben.</w:t>
      </w:r>
    </w:p>
    <w:p w:rsidR="00843E10" w:rsidRPr="00843E10" w:rsidRDefault="00843E10" w:rsidP="00843E10">
      <w:pPr>
        <w:rPr>
          <w:rStyle w:val="Fett"/>
          <w:b w:val="0"/>
        </w:rPr>
      </w:pPr>
      <w:r w:rsidRPr="00843E10">
        <w:rPr>
          <w:rStyle w:val="Fett"/>
          <w:b w:val="0"/>
        </w:rPr>
        <w:t>Weiterhin wird auf die durchgeführten Arbeiten zur Lösung der Problemstellung sowie die verwendeten XP Techniken detaillierter eingegangen.</w:t>
      </w:r>
    </w:p>
    <w:p w:rsidR="00843E10" w:rsidRPr="00843E10" w:rsidRDefault="00843E10" w:rsidP="00843E10">
      <w:pPr>
        <w:rPr>
          <w:rStyle w:val="Fett"/>
          <w:b w:val="0"/>
        </w:rPr>
      </w:pPr>
      <w:r w:rsidRPr="00843E10">
        <w:rPr>
          <w:rStyle w:val="Fett"/>
          <w:b w:val="0"/>
        </w:rPr>
        <w:t>Abschließend zieht die Gruppe ein Fazit über den Verlauf des Projektes und gibt einen Ausblick in Bezug auf eventuelle Verbesserungsmöglichkeiten des Programmes.</w:t>
      </w:r>
    </w:p>
    <w:p w:rsidR="005F5D3C" w:rsidRPr="00DC5C81" w:rsidRDefault="005F5D3C" w:rsidP="00DC5C81">
      <w:r w:rsidRPr="00DC5C81">
        <w:br w:type="page"/>
      </w:r>
    </w:p>
    <w:p w:rsidR="005F5D3C" w:rsidRPr="006C2285" w:rsidRDefault="005F5D3C" w:rsidP="00185755">
      <w:pPr>
        <w:pStyle w:val="berschrift1"/>
      </w:pPr>
      <w:bookmarkStart w:id="1" w:name="_Toc307659446"/>
      <w:r w:rsidRPr="00DC5C81">
        <w:lastRenderedPageBreak/>
        <w:t>Inhaltsverzeichnis</w:t>
      </w:r>
      <w:bookmarkEnd w:id="1"/>
    </w:p>
    <w:sdt>
      <w:sdtPr>
        <w:rPr>
          <w:rFonts w:ascii="Times New Roman" w:eastAsia="Times New Roman" w:hAnsi="Times New Roman" w:cs="Times New Roman"/>
          <w:b w:val="0"/>
          <w:bCs w:val="0"/>
          <w:color w:val="auto"/>
          <w:sz w:val="2"/>
          <w:szCs w:val="24"/>
          <w:lang w:val="de-DE" w:eastAsia="de-DE"/>
        </w:rPr>
        <w:id w:val="1385674980"/>
        <w:docPartObj>
          <w:docPartGallery w:val="Table of Contents"/>
          <w:docPartUnique/>
        </w:docPartObj>
      </w:sdtPr>
      <w:sdtEndPr>
        <w:rPr>
          <w:rFonts w:ascii="Helvetica" w:hAnsi="Helvetica"/>
          <w:sz w:val="24"/>
        </w:rPr>
      </w:sdtEndPr>
      <w:sdtContent>
        <w:p w:rsidR="002F5C05" w:rsidRPr="006C2285" w:rsidRDefault="002F5C05">
          <w:pPr>
            <w:pStyle w:val="Inhaltsverzeichnisberschrift"/>
            <w:rPr>
              <w:sz w:val="2"/>
              <w:lang w:val="de-DE"/>
            </w:rPr>
          </w:pPr>
        </w:p>
        <w:p w:rsidR="00A77E35" w:rsidRDefault="00AB265D">
          <w:pPr>
            <w:pStyle w:val="Verzeichnis1"/>
            <w:rPr>
              <w:rFonts w:asciiTheme="minorHAnsi" w:eastAsiaTheme="minorEastAsia" w:hAnsiTheme="minorHAnsi" w:cstheme="minorBidi"/>
              <w:b w:val="0"/>
              <w:bCs w:val="0"/>
              <w:smallCaps w:val="0"/>
              <w:noProof/>
              <w:sz w:val="22"/>
              <w:szCs w:val="22"/>
            </w:rPr>
          </w:pPr>
          <w:r>
            <w:rPr>
              <w:b w:val="0"/>
              <w:bCs w:val="0"/>
              <w:smallCaps w:val="0"/>
            </w:rPr>
            <w:fldChar w:fldCharType="begin"/>
          </w:r>
          <w:r w:rsidR="0056637A">
            <w:rPr>
              <w:b w:val="0"/>
              <w:bCs w:val="0"/>
              <w:smallCaps w:val="0"/>
            </w:rPr>
            <w:instrText xml:space="preserve"> TOC \o "1-3" \h \z \u </w:instrText>
          </w:r>
          <w:r>
            <w:rPr>
              <w:b w:val="0"/>
              <w:bCs w:val="0"/>
              <w:smallCaps w:val="0"/>
            </w:rPr>
            <w:fldChar w:fldCharType="separate"/>
          </w:r>
          <w:hyperlink w:anchor="_Toc307659445" w:history="1">
            <w:r w:rsidR="00A77E35" w:rsidRPr="00D26D8E">
              <w:rPr>
                <w:rStyle w:val="Hyperlink"/>
                <w:noProof/>
              </w:rPr>
              <w:t>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Abstrakt</w:t>
            </w:r>
            <w:r w:rsidR="00A77E35">
              <w:rPr>
                <w:noProof/>
                <w:webHidden/>
              </w:rPr>
              <w:tab/>
            </w:r>
            <w:r>
              <w:rPr>
                <w:noProof/>
                <w:webHidden/>
              </w:rPr>
              <w:fldChar w:fldCharType="begin"/>
            </w:r>
            <w:r w:rsidR="00A77E35">
              <w:rPr>
                <w:noProof/>
                <w:webHidden/>
              </w:rPr>
              <w:instrText xml:space="preserve"> PAGEREF _Toc307659445 \h </w:instrText>
            </w:r>
            <w:r>
              <w:rPr>
                <w:noProof/>
                <w:webHidden/>
              </w:rPr>
            </w:r>
            <w:r>
              <w:rPr>
                <w:noProof/>
                <w:webHidden/>
              </w:rPr>
              <w:fldChar w:fldCharType="separate"/>
            </w:r>
            <w:r w:rsidR="00A714C4">
              <w:rPr>
                <w:noProof/>
                <w:webHidden/>
              </w:rPr>
              <w:t>1</w:t>
            </w:r>
            <w:r>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46" w:history="1">
            <w:r w:rsidR="00A77E35" w:rsidRPr="00D26D8E">
              <w:rPr>
                <w:rStyle w:val="Hyperlink"/>
                <w:noProof/>
              </w:rPr>
              <w:t>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Inhaltsverzeichnis</w:t>
            </w:r>
            <w:r w:rsidR="00A77E35">
              <w:rPr>
                <w:noProof/>
                <w:webHidden/>
              </w:rPr>
              <w:tab/>
            </w:r>
            <w:r w:rsidR="00AB265D">
              <w:rPr>
                <w:noProof/>
                <w:webHidden/>
              </w:rPr>
              <w:fldChar w:fldCharType="begin"/>
            </w:r>
            <w:r w:rsidR="00A77E35">
              <w:rPr>
                <w:noProof/>
                <w:webHidden/>
              </w:rPr>
              <w:instrText xml:space="preserve"> PAGEREF _Toc307659446 \h </w:instrText>
            </w:r>
            <w:r w:rsidR="00AB265D">
              <w:rPr>
                <w:noProof/>
                <w:webHidden/>
              </w:rPr>
            </w:r>
            <w:r w:rsidR="00AB265D">
              <w:rPr>
                <w:noProof/>
                <w:webHidden/>
              </w:rPr>
              <w:fldChar w:fldCharType="separate"/>
            </w:r>
            <w:r w:rsidR="00A714C4">
              <w:rPr>
                <w:noProof/>
                <w:webHidden/>
              </w:rPr>
              <w:t>2</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47" w:history="1">
            <w:r w:rsidR="00A77E35" w:rsidRPr="00D26D8E">
              <w:rPr>
                <w:rStyle w:val="Hyperlink"/>
                <w:noProof/>
              </w:rPr>
              <w:t>III.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Abkürzungsverzeichnis</w:t>
            </w:r>
            <w:r w:rsidR="00A77E35">
              <w:rPr>
                <w:noProof/>
                <w:webHidden/>
              </w:rPr>
              <w:tab/>
            </w:r>
            <w:r w:rsidR="00AB265D">
              <w:rPr>
                <w:noProof/>
                <w:webHidden/>
              </w:rPr>
              <w:fldChar w:fldCharType="begin"/>
            </w:r>
            <w:r w:rsidR="00A77E35">
              <w:rPr>
                <w:noProof/>
                <w:webHidden/>
              </w:rPr>
              <w:instrText xml:space="preserve"> PAGEREF _Toc307659447 \h </w:instrText>
            </w:r>
            <w:r w:rsidR="00AB265D">
              <w:rPr>
                <w:noProof/>
                <w:webHidden/>
              </w:rPr>
            </w:r>
            <w:r w:rsidR="00AB265D">
              <w:rPr>
                <w:noProof/>
                <w:webHidden/>
              </w:rPr>
              <w:fldChar w:fldCharType="separate"/>
            </w:r>
            <w:r w:rsidR="00A714C4">
              <w:rPr>
                <w:noProof/>
                <w:webHidden/>
              </w:rPr>
              <w:t>3</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48" w:history="1">
            <w:r w:rsidR="00A77E35" w:rsidRPr="00D26D8E">
              <w:rPr>
                <w:rStyle w:val="Hyperlink"/>
                <w:noProof/>
              </w:rPr>
              <w:t>IV.</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Glossar</w:t>
            </w:r>
            <w:r w:rsidR="00A77E35">
              <w:rPr>
                <w:noProof/>
                <w:webHidden/>
              </w:rPr>
              <w:tab/>
            </w:r>
            <w:r w:rsidR="00AB265D">
              <w:rPr>
                <w:noProof/>
                <w:webHidden/>
              </w:rPr>
              <w:fldChar w:fldCharType="begin"/>
            </w:r>
            <w:r w:rsidR="00A77E35">
              <w:rPr>
                <w:noProof/>
                <w:webHidden/>
              </w:rPr>
              <w:instrText xml:space="preserve"> PAGEREF _Toc307659448 \h </w:instrText>
            </w:r>
            <w:r w:rsidR="00AB265D">
              <w:rPr>
                <w:noProof/>
                <w:webHidden/>
              </w:rPr>
            </w:r>
            <w:r w:rsidR="00AB265D">
              <w:rPr>
                <w:noProof/>
                <w:webHidden/>
              </w:rPr>
              <w:fldChar w:fldCharType="separate"/>
            </w:r>
            <w:r w:rsidR="00A714C4">
              <w:rPr>
                <w:noProof/>
                <w:webHidden/>
              </w:rPr>
              <w:t>4</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49" w:history="1">
            <w:r w:rsidR="00A77E35" w:rsidRPr="00D26D8E">
              <w:rPr>
                <w:rStyle w:val="Hyperlink"/>
                <w:noProof/>
              </w:rPr>
              <w:t>V.</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Abbildungsverzeichnis</w:t>
            </w:r>
            <w:r w:rsidR="00A77E35">
              <w:rPr>
                <w:noProof/>
                <w:webHidden/>
              </w:rPr>
              <w:tab/>
            </w:r>
            <w:r w:rsidR="00AB265D">
              <w:rPr>
                <w:noProof/>
                <w:webHidden/>
              </w:rPr>
              <w:fldChar w:fldCharType="begin"/>
            </w:r>
            <w:r w:rsidR="00A77E35">
              <w:rPr>
                <w:noProof/>
                <w:webHidden/>
              </w:rPr>
              <w:instrText xml:space="preserve"> PAGEREF _Toc307659449 \h </w:instrText>
            </w:r>
            <w:r w:rsidR="00AB265D">
              <w:rPr>
                <w:noProof/>
                <w:webHidden/>
              </w:rPr>
            </w:r>
            <w:r w:rsidR="00AB265D">
              <w:rPr>
                <w:noProof/>
                <w:webHidden/>
              </w:rPr>
              <w:fldChar w:fldCharType="separate"/>
            </w:r>
            <w:r w:rsidR="00A714C4">
              <w:rPr>
                <w:noProof/>
                <w:webHidden/>
              </w:rPr>
              <w:t>5</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50" w:history="1">
            <w:r w:rsidR="00A77E35" w:rsidRPr="00D26D8E">
              <w:rPr>
                <w:rStyle w:val="Hyperlink"/>
                <w:noProof/>
              </w:rPr>
              <w:t>VI.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Tabellenverzeichnis</w:t>
            </w:r>
            <w:r w:rsidR="00A77E35">
              <w:rPr>
                <w:noProof/>
                <w:webHidden/>
              </w:rPr>
              <w:tab/>
            </w:r>
            <w:r w:rsidR="00AB265D">
              <w:rPr>
                <w:noProof/>
                <w:webHidden/>
              </w:rPr>
              <w:fldChar w:fldCharType="begin"/>
            </w:r>
            <w:r w:rsidR="00A77E35">
              <w:rPr>
                <w:noProof/>
                <w:webHidden/>
              </w:rPr>
              <w:instrText xml:space="preserve"> PAGEREF _Toc307659450 \h </w:instrText>
            </w:r>
            <w:r w:rsidR="00AB265D">
              <w:rPr>
                <w:noProof/>
                <w:webHidden/>
              </w:rPr>
            </w:r>
            <w:r w:rsidR="00AB265D">
              <w:rPr>
                <w:noProof/>
                <w:webHidden/>
              </w:rPr>
              <w:fldChar w:fldCharType="separate"/>
            </w:r>
            <w:r w:rsidR="00A714C4">
              <w:rPr>
                <w:noProof/>
                <w:webHidden/>
              </w:rPr>
              <w:t>5</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51" w:history="1">
            <w:r w:rsidR="00A77E35" w:rsidRPr="00D26D8E">
              <w:rPr>
                <w:rStyle w:val="Hyperlink"/>
                <w:noProof/>
              </w:rPr>
              <w:t>VII.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Hauptteil</w:t>
            </w:r>
            <w:r w:rsidR="00A77E35">
              <w:rPr>
                <w:noProof/>
                <w:webHidden/>
              </w:rPr>
              <w:tab/>
            </w:r>
            <w:r w:rsidR="00AB265D">
              <w:rPr>
                <w:noProof/>
                <w:webHidden/>
              </w:rPr>
              <w:fldChar w:fldCharType="begin"/>
            </w:r>
            <w:r w:rsidR="00A77E35">
              <w:rPr>
                <w:noProof/>
                <w:webHidden/>
              </w:rPr>
              <w:instrText xml:space="preserve"> PAGEREF _Toc307659451 \h </w:instrText>
            </w:r>
            <w:r w:rsidR="00AB265D">
              <w:rPr>
                <w:noProof/>
                <w:webHidden/>
              </w:rPr>
            </w:r>
            <w:r w:rsidR="00AB265D">
              <w:rPr>
                <w:noProof/>
                <w:webHidden/>
              </w:rPr>
              <w:fldChar w:fldCharType="separate"/>
            </w:r>
            <w:r w:rsidR="00A714C4">
              <w:rPr>
                <w:noProof/>
                <w:webHidden/>
              </w:rPr>
              <w:t>6</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52" w:history="1">
            <w:r w:rsidR="00A77E35" w:rsidRPr="00D26D8E">
              <w:rPr>
                <w:rStyle w:val="Hyperlink"/>
                <w:noProof/>
              </w:rPr>
              <w:t>VII.1.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Einleitung</w:t>
            </w:r>
            <w:r w:rsidR="00A77E35">
              <w:rPr>
                <w:noProof/>
                <w:webHidden/>
              </w:rPr>
              <w:tab/>
            </w:r>
            <w:r w:rsidR="00AB265D">
              <w:rPr>
                <w:noProof/>
                <w:webHidden/>
              </w:rPr>
              <w:fldChar w:fldCharType="begin"/>
            </w:r>
            <w:r w:rsidR="00A77E35">
              <w:rPr>
                <w:noProof/>
                <w:webHidden/>
              </w:rPr>
              <w:instrText xml:space="preserve"> PAGEREF _Toc307659452 \h </w:instrText>
            </w:r>
            <w:r w:rsidR="00AB265D">
              <w:rPr>
                <w:noProof/>
                <w:webHidden/>
              </w:rPr>
            </w:r>
            <w:r w:rsidR="00AB265D">
              <w:rPr>
                <w:noProof/>
                <w:webHidden/>
              </w:rPr>
              <w:fldChar w:fldCharType="separate"/>
            </w:r>
            <w:r w:rsidR="00A714C4">
              <w:rPr>
                <w:noProof/>
                <w:webHidden/>
              </w:rPr>
              <w:t>6</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53" w:history="1">
            <w:r w:rsidR="00A77E35" w:rsidRPr="00D26D8E">
              <w:rPr>
                <w:rStyle w:val="Hyperlink"/>
                <w:noProof/>
              </w:rPr>
              <w:t>VII.2.</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Theoretische Hintergrundkenntnisse</w:t>
            </w:r>
            <w:r w:rsidR="00A77E35">
              <w:rPr>
                <w:noProof/>
                <w:webHidden/>
              </w:rPr>
              <w:tab/>
            </w:r>
            <w:r w:rsidR="00AB265D">
              <w:rPr>
                <w:noProof/>
                <w:webHidden/>
              </w:rPr>
              <w:fldChar w:fldCharType="begin"/>
            </w:r>
            <w:r w:rsidR="00A77E35">
              <w:rPr>
                <w:noProof/>
                <w:webHidden/>
              </w:rPr>
              <w:instrText xml:space="preserve"> PAGEREF _Toc307659453 \h </w:instrText>
            </w:r>
            <w:r w:rsidR="00AB265D">
              <w:rPr>
                <w:noProof/>
                <w:webHidden/>
              </w:rPr>
            </w:r>
            <w:r w:rsidR="00AB265D">
              <w:rPr>
                <w:noProof/>
                <w:webHidden/>
              </w:rPr>
              <w:fldChar w:fldCharType="separate"/>
            </w:r>
            <w:r w:rsidR="00A714C4">
              <w:rPr>
                <w:noProof/>
                <w:webHidden/>
              </w:rPr>
              <w:t>6</w:t>
            </w:r>
            <w:r w:rsidR="00AB265D">
              <w:rPr>
                <w:noProof/>
                <w:webHidden/>
              </w:rPr>
              <w:fldChar w:fldCharType="end"/>
            </w:r>
          </w:hyperlink>
        </w:p>
        <w:p w:rsidR="00A77E35" w:rsidRDefault="00435B69">
          <w:pPr>
            <w:pStyle w:val="Verzeichnis2"/>
            <w:tabs>
              <w:tab w:val="left" w:pos="1387"/>
            </w:tabs>
            <w:rPr>
              <w:rFonts w:asciiTheme="minorHAnsi" w:eastAsiaTheme="minorEastAsia" w:hAnsiTheme="minorHAnsi" w:cstheme="minorBidi"/>
              <w:b w:val="0"/>
              <w:bCs w:val="0"/>
              <w:smallCaps w:val="0"/>
              <w:noProof/>
              <w:sz w:val="22"/>
              <w:szCs w:val="22"/>
            </w:rPr>
          </w:pPr>
          <w:hyperlink w:anchor="_Toc307659454" w:history="1">
            <w:r w:rsidR="00A77E35" w:rsidRPr="00D26D8E">
              <w:rPr>
                <w:rStyle w:val="Hyperlink"/>
                <w:noProof/>
              </w:rPr>
              <w:t>VII.2..1.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Ameisensysteme</w:t>
            </w:r>
            <w:r w:rsidR="00A77E35">
              <w:rPr>
                <w:noProof/>
                <w:webHidden/>
              </w:rPr>
              <w:tab/>
            </w:r>
            <w:r w:rsidR="00AB265D">
              <w:rPr>
                <w:noProof/>
                <w:webHidden/>
              </w:rPr>
              <w:fldChar w:fldCharType="begin"/>
            </w:r>
            <w:r w:rsidR="00A77E35">
              <w:rPr>
                <w:noProof/>
                <w:webHidden/>
              </w:rPr>
              <w:instrText xml:space="preserve"> PAGEREF _Toc307659454 \h </w:instrText>
            </w:r>
            <w:r w:rsidR="00AB265D">
              <w:rPr>
                <w:noProof/>
                <w:webHidden/>
              </w:rPr>
            </w:r>
            <w:r w:rsidR="00AB265D">
              <w:rPr>
                <w:noProof/>
                <w:webHidden/>
              </w:rPr>
              <w:fldChar w:fldCharType="separate"/>
            </w:r>
            <w:r w:rsidR="00A714C4">
              <w:rPr>
                <w:noProof/>
                <w:webHidden/>
              </w:rPr>
              <w:t>6</w:t>
            </w:r>
            <w:r w:rsidR="00AB265D">
              <w:rPr>
                <w:noProof/>
                <w:webHidden/>
              </w:rPr>
              <w:fldChar w:fldCharType="end"/>
            </w:r>
          </w:hyperlink>
        </w:p>
        <w:p w:rsidR="00A77E35" w:rsidRDefault="00435B69">
          <w:pPr>
            <w:pStyle w:val="Verzeichnis2"/>
            <w:tabs>
              <w:tab w:val="left" w:pos="1387"/>
            </w:tabs>
            <w:rPr>
              <w:rFonts w:asciiTheme="minorHAnsi" w:eastAsiaTheme="minorEastAsia" w:hAnsiTheme="minorHAnsi" w:cstheme="minorBidi"/>
              <w:b w:val="0"/>
              <w:bCs w:val="0"/>
              <w:smallCaps w:val="0"/>
              <w:noProof/>
              <w:sz w:val="22"/>
              <w:szCs w:val="22"/>
            </w:rPr>
          </w:pPr>
          <w:hyperlink w:anchor="_Toc307659455" w:history="1">
            <w:r w:rsidR="00A77E35" w:rsidRPr="00D26D8E">
              <w:rPr>
                <w:rStyle w:val="Hyperlink"/>
                <w:noProof/>
              </w:rPr>
              <w:t>VII.2..2.</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Travelling Salesman Problem</w:t>
            </w:r>
            <w:r w:rsidR="00A77E35">
              <w:rPr>
                <w:noProof/>
                <w:webHidden/>
              </w:rPr>
              <w:tab/>
            </w:r>
            <w:r w:rsidR="00AB265D">
              <w:rPr>
                <w:noProof/>
                <w:webHidden/>
              </w:rPr>
              <w:fldChar w:fldCharType="begin"/>
            </w:r>
            <w:r w:rsidR="00A77E35">
              <w:rPr>
                <w:noProof/>
                <w:webHidden/>
              </w:rPr>
              <w:instrText xml:space="preserve"> PAGEREF _Toc307659455 \h </w:instrText>
            </w:r>
            <w:r w:rsidR="00AB265D">
              <w:rPr>
                <w:noProof/>
                <w:webHidden/>
              </w:rPr>
            </w:r>
            <w:r w:rsidR="00AB265D">
              <w:rPr>
                <w:noProof/>
                <w:webHidden/>
              </w:rPr>
              <w:fldChar w:fldCharType="separate"/>
            </w:r>
            <w:r w:rsidR="00A714C4">
              <w:rPr>
                <w:noProof/>
                <w:webHidden/>
              </w:rPr>
              <w:t>6</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56" w:history="1">
            <w:r w:rsidR="00A77E35" w:rsidRPr="00D26D8E">
              <w:rPr>
                <w:rStyle w:val="Hyperlink"/>
                <w:noProof/>
              </w:rPr>
              <w:t>VII.3.</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Unser Projekt</w:t>
            </w:r>
            <w:r w:rsidR="00A77E35">
              <w:rPr>
                <w:noProof/>
                <w:webHidden/>
              </w:rPr>
              <w:tab/>
            </w:r>
            <w:r w:rsidR="00AB265D">
              <w:rPr>
                <w:noProof/>
                <w:webHidden/>
              </w:rPr>
              <w:fldChar w:fldCharType="begin"/>
            </w:r>
            <w:r w:rsidR="00A77E35">
              <w:rPr>
                <w:noProof/>
                <w:webHidden/>
              </w:rPr>
              <w:instrText xml:space="preserve"> PAGEREF _Toc307659456 \h </w:instrText>
            </w:r>
            <w:r w:rsidR="00AB265D">
              <w:rPr>
                <w:noProof/>
                <w:webHidden/>
              </w:rPr>
            </w:r>
            <w:r w:rsidR="00AB265D">
              <w:rPr>
                <w:noProof/>
                <w:webHidden/>
              </w:rPr>
              <w:fldChar w:fldCharType="separate"/>
            </w:r>
            <w:r w:rsidR="00A714C4">
              <w:rPr>
                <w:noProof/>
                <w:webHidden/>
              </w:rPr>
              <w:t>9</w:t>
            </w:r>
            <w:r w:rsidR="00AB265D">
              <w:rPr>
                <w:noProof/>
                <w:webHidden/>
              </w:rPr>
              <w:fldChar w:fldCharType="end"/>
            </w:r>
          </w:hyperlink>
        </w:p>
        <w:p w:rsidR="00A77E35" w:rsidRDefault="00435B69">
          <w:pPr>
            <w:pStyle w:val="Verzeichnis2"/>
            <w:tabs>
              <w:tab w:val="left" w:pos="1387"/>
            </w:tabs>
            <w:rPr>
              <w:rFonts w:asciiTheme="minorHAnsi" w:eastAsiaTheme="minorEastAsia" w:hAnsiTheme="minorHAnsi" w:cstheme="minorBidi"/>
              <w:b w:val="0"/>
              <w:bCs w:val="0"/>
              <w:smallCaps w:val="0"/>
              <w:noProof/>
              <w:sz w:val="22"/>
              <w:szCs w:val="22"/>
            </w:rPr>
          </w:pPr>
          <w:hyperlink w:anchor="_Toc307659457" w:history="1">
            <w:r w:rsidR="00A77E35" w:rsidRPr="00D26D8E">
              <w:rPr>
                <w:rStyle w:val="Hyperlink"/>
                <w:noProof/>
              </w:rPr>
              <w:t>VII.3..1.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XP-Techniken</w:t>
            </w:r>
            <w:r w:rsidR="00A77E35">
              <w:rPr>
                <w:noProof/>
                <w:webHidden/>
              </w:rPr>
              <w:tab/>
            </w:r>
            <w:r w:rsidR="00AB265D">
              <w:rPr>
                <w:noProof/>
                <w:webHidden/>
              </w:rPr>
              <w:fldChar w:fldCharType="begin"/>
            </w:r>
            <w:r w:rsidR="00A77E35">
              <w:rPr>
                <w:noProof/>
                <w:webHidden/>
              </w:rPr>
              <w:instrText xml:space="preserve"> PAGEREF _Toc307659457 \h </w:instrText>
            </w:r>
            <w:r w:rsidR="00AB265D">
              <w:rPr>
                <w:noProof/>
                <w:webHidden/>
              </w:rPr>
            </w:r>
            <w:r w:rsidR="00AB265D">
              <w:rPr>
                <w:noProof/>
                <w:webHidden/>
              </w:rPr>
              <w:fldChar w:fldCharType="separate"/>
            </w:r>
            <w:r w:rsidR="00A714C4">
              <w:rPr>
                <w:noProof/>
                <w:webHidden/>
              </w:rPr>
              <w:t>9</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58" w:history="1">
            <w:r w:rsidR="00A77E35" w:rsidRPr="00D26D8E">
              <w:rPr>
                <w:rStyle w:val="Hyperlink"/>
                <w:noProof/>
              </w:rPr>
              <w:t>VII.4.</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Implementierung</w:t>
            </w:r>
            <w:r w:rsidR="00A77E35">
              <w:rPr>
                <w:noProof/>
                <w:webHidden/>
              </w:rPr>
              <w:tab/>
            </w:r>
            <w:r w:rsidR="00AB265D">
              <w:rPr>
                <w:noProof/>
                <w:webHidden/>
              </w:rPr>
              <w:fldChar w:fldCharType="begin"/>
            </w:r>
            <w:r w:rsidR="00A77E35">
              <w:rPr>
                <w:noProof/>
                <w:webHidden/>
              </w:rPr>
              <w:instrText xml:space="preserve"> PAGEREF _Toc307659458 \h </w:instrText>
            </w:r>
            <w:r w:rsidR="00AB265D">
              <w:rPr>
                <w:noProof/>
                <w:webHidden/>
              </w:rPr>
            </w:r>
            <w:r w:rsidR="00AB265D">
              <w:rPr>
                <w:noProof/>
                <w:webHidden/>
              </w:rPr>
              <w:fldChar w:fldCharType="separate"/>
            </w:r>
            <w:r w:rsidR="00A714C4">
              <w:rPr>
                <w:noProof/>
                <w:webHidden/>
              </w:rPr>
              <w:t>10</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59" w:history="1">
            <w:r w:rsidR="00A77E35" w:rsidRPr="00D26D8E">
              <w:rPr>
                <w:rStyle w:val="Hyperlink"/>
                <w:noProof/>
              </w:rPr>
              <w:t>VII.5.</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ANTS-TSP</w:t>
            </w:r>
            <w:r w:rsidR="00A77E35">
              <w:rPr>
                <w:noProof/>
                <w:webHidden/>
              </w:rPr>
              <w:tab/>
            </w:r>
            <w:r w:rsidR="00AB265D">
              <w:rPr>
                <w:noProof/>
                <w:webHidden/>
              </w:rPr>
              <w:fldChar w:fldCharType="begin"/>
            </w:r>
            <w:r w:rsidR="00A77E35">
              <w:rPr>
                <w:noProof/>
                <w:webHidden/>
              </w:rPr>
              <w:instrText xml:space="preserve"> PAGEREF _Toc307659459 \h </w:instrText>
            </w:r>
            <w:r w:rsidR="00AB265D">
              <w:rPr>
                <w:noProof/>
                <w:webHidden/>
              </w:rPr>
            </w:r>
            <w:r w:rsidR="00AB265D">
              <w:rPr>
                <w:noProof/>
                <w:webHidden/>
              </w:rPr>
              <w:fldChar w:fldCharType="separate"/>
            </w:r>
            <w:r w:rsidR="00A714C4">
              <w:rPr>
                <w:noProof/>
                <w:webHidden/>
              </w:rPr>
              <w:t>13</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60" w:history="1">
            <w:r w:rsidR="00A77E35" w:rsidRPr="00D26D8E">
              <w:rPr>
                <w:rStyle w:val="Hyperlink"/>
                <w:noProof/>
              </w:rPr>
              <w:t>VII.6.</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Fazit</w:t>
            </w:r>
            <w:r w:rsidR="00A77E35">
              <w:rPr>
                <w:noProof/>
                <w:webHidden/>
              </w:rPr>
              <w:tab/>
            </w:r>
            <w:r w:rsidR="00AB265D">
              <w:rPr>
                <w:noProof/>
                <w:webHidden/>
              </w:rPr>
              <w:fldChar w:fldCharType="begin"/>
            </w:r>
            <w:r w:rsidR="00A77E35">
              <w:rPr>
                <w:noProof/>
                <w:webHidden/>
              </w:rPr>
              <w:instrText xml:space="preserve"> PAGEREF _Toc307659460 \h </w:instrText>
            </w:r>
            <w:r w:rsidR="00AB265D">
              <w:rPr>
                <w:noProof/>
                <w:webHidden/>
              </w:rPr>
            </w:r>
            <w:r w:rsidR="00AB265D">
              <w:rPr>
                <w:noProof/>
                <w:webHidden/>
              </w:rPr>
              <w:fldChar w:fldCharType="separate"/>
            </w:r>
            <w:r w:rsidR="00A714C4">
              <w:rPr>
                <w:noProof/>
                <w:webHidden/>
              </w:rPr>
              <w:t>13</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61" w:history="1">
            <w:r w:rsidR="00A77E35" w:rsidRPr="00D26D8E">
              <w:rPr>
                <w:rStyle w:val="Hyperlink"/>
                <w:noProof/>
              </w:rPr>
              <w:t>VII.7.</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Ausblick</w:t>
            </w:r>
            <w:r w:rsidR="00A77E35">
              <w:rPr>
                <w:noProof/>
                <w:webHidden/>
              </w:rPr>
              <w:tab/>
            </w:r>
            <w:r w:rsidR="00AB265D">
              <w:rPr>
                <w:noProof/>
                <w:webHidden/>
              </w:rPr>
              <w:fldChar w:fldCharType="begin"/>
            </w:r>
            <w:r w:rsidR="00A77E35">
              <w:rPr>
                <w:noProof/>
                <w:webHidden/>
              </w:rPr>
              <w:instrText xml:space="preserve"> PAGEREF _Toc307659461 \h </w:instrText>
            </w:r>
            <w:r w:rsidR="00AB265D">
              <w:rPr>
                <w:noProof/>
                <w:webHidden/>
              </w:rPr>
            </w:r>
            <w:r w:rsidR="00AB265D">
              <w:rPr>
                <w:noProof/>
                <w:webHidden/>
              </w:rPr>
              <w:fldChar w:fldCharType="separate"/>
            </w:r>
            <w:r w:rsidR="00A714C4">
              <w:rPr>
                <w:noProof/>
                <w:webHidden/>
              </w:rPr>
              <w:t>14</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62" w:history="1">
            <w:r w:rsidR="00A77E35" w:rsidRPr="00D26D8E">
              <w:rPr>
                <w:rStyle w:val="Hyperlink"/>
                <w:noProof/>
              </w:rPr>
              <w:t>VIII.</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Anhang</w:t>
            </w:r>
            <w:r w:rsidR="00A77E35">
              <w:rPr>
                <w:noProof/>
                <w:webHidden/>
              </w:rPr>
              <w:tab/>
            </w:r>
            <w:r w:rsidR="00AB265D">
              <w:rPr>
                <w:noProof/>
                <w:webHidden/>
              </w:rPr>
              <w:fldChar w:fldCharType="begin"/>
            </w:r>
            <w:r w:rsidR="00A77E35">
              <w:rPr>
                <w:noProof/>
                <w:webHidden/>
              </w:rPr>
              <w:instrText xml:space="preserve"> PAGEREF _Toc307659462 \h </w:instrText>
            </w:r>
            <w:r w:rsidR="00AB265D">
              <w:rPr>
                <w:noProof/>
                <w:webHidden/>
              </w:rPr>
            </w:r>
            <w:r w:rsidR="00AB265D">
              <w:rPr>
                <w:noProof/>
                <w:webHidden/>
              </w:rPr>
              <w:fldChar w:fldCharType="separate"/>
            </w:r>
            <w:r w:rsidR="00A714C4">
              <w:rPr>
                <w:noProof/>
                <w:webHidden/>
              </w:rPr>
              <w:t>14</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63" w:history="1">
            <w:r w:rsidR="00A77E35" w:rsidRPr="00D26D8E">
              <w:rPr>
                <w:rStyle w:val="Hyperlink"/>
                <w:noProof/>
              </w:rPr>
              <w:t>IX.</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Quellenverzeichnis</w:t>
            </w:r>
            <w:r w:rsidR="00A77E35">
              <w:rPr>
                <w:noProof/>
                <w:webHidden/>
              </w:rPr>
              <w:tab/>
            </w:r>
            <w:r w:rsidR="00AB265D">
              <w:rPr>
                <w:noProof/>
                <w:webHidden/>
              </w:rPr>
              <w:fldChar w:fldCharType="begin"/>
            </w:r>
            <w:r w:rsidR="00A77E35">
              <w:rPr>
                <w:noProof/>
                <w:webHidden/>
              </w:rPr>
              <w:instrText xml:space="preserve"> PAGEREF _Toc307659463 \h </w:instrText>
            </w:r>
            <w:r w:rsidR="00AB265D">
              <w:rPr>
                <w:noProof/>
                <w:webHidden/>
              </w:rPr>
            </w:r>
            <w:r w:rsidR="00AB265D">
              <w:rPr>
                <w:noProof/>
                <w:webHidden/>
              </w:rPr>
              <w:fldChar w:fldCharType="separate"/>
            </w:r>
            <w:r w:rsidR="00A714C4">
              <w:rPr>
                <w:noProof/>
                <w:webHidden/>
              </w:rPr>
              <w:t>14</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64" w:history="1">
            <w:r w:rsidR="00A77E35" w:rsidRPr="00D26D8E">
              <w:rPr>
                <w:rStyle w:val="Hyperlink"/>
                <w:noProof/>
              </w:rPr>
              <w:t>IX.1.</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Internetquellen</w:t>
            </w:r>
            <w:r w:rsidR="00A77E35">
              <w:rPr>
                <w:noProof/>
                <w:webHidden/>
              </w:rPr>
              <w:tab/>
            </w:r>
            <w:r w:rsidR="00AB265D">
              <w:rPr>
                <w:noProof/>
                <w:webHidden/>
              </w:rPr>
              <w:fldChar w:fldCharType="begin"/>
            </w:r>
            <w:r w:rsidR="00A77E35">
              <w:rPr>
                <w:noProof/>
                <w:webHidden/>
              </w:rPr>
              <w:instrText xml:space="preserve"> PAGEREF _Toc307659464 \h </w:instrText>
            </w:r>
            <w:r w:rsidR="00AB265D">
              <w:rPr>
                <w:noProof/>
                <w:webHidden/>
              </w:rPr>
            </w:r>
            <w:r w:rsidR="00AB265D">
              <w:rPr>
                <w:noProof/>
                <w:webHidden/>
              </w:rPr>
              <w:fldChar w:fldCharType="separate"/>
            </w:r>
            <w:r w:rsidR="00A714C4">
              <w:rPr>
                <w:noProof/>
                <w:webHidden/>
              </w:rPr>
              <w:t>14</w:t>
            </w:r>
            <w:r w:rsidR="00AB265D">
              <w:rPr>
                <w:noProof/>
                <w:webHidden/>
              </w:rPr>
              <w:fldChar w:fldCharType="end"/>
            </w:r>
          </w:hyperlink>
        </w:p>
        <w:p w:rsidR="00A77E35" w:rsidRDefault="00435B69">
          <w:pPr>
            <w:pStyle w:val="Verzeichnis2"/>
            <w:rPr>
              <w:rFonts w:asciiTheme="minorHAnsi" w:eastAsiaTheme="minorEastAsia" w:hAnsiTheme="minorHAnsi" w:cstheme="minorBidi"/>
              <w:b w:val="0"/>
              <w:bCs w:val="0"/>
              <w:smallCaps w:val="0"/>
              <w:noProof/>
              <w:sz w:val="22"/>
              <w:szCs w:val="22"/>
            </w:rPr>
          </w:pPr>
          <w:hyperlink w:anchor="_Toc307659465" w:history="1">
            <w:r w:rsidR="00A77E35" w:rsidRPr="00D26D8E">
              <w:rPr>
                <w:rStyle w:val="Hyperlink"/>
                <w:noProof/>
              </w:rPr>
              <w:t>IX.2.</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Abbildungsquellen</w:t>
            </w:r>
            <w:r w:rsidR="00A77E35">
              <w:rPr>
                <w:noProof/>
                <w:webHidden/>
              </w:rPr>
              <w:tab/>
            </w:r>
            <w:r w:rsidR="00AB265D">
              <w:rPr>
                <w:noProof/>
                <w:webHidden/>
              </w:rPr>
              <w:fldChar w:fldCharType="begin"/>
            </w:r>
            <w:r w:rsidR="00A77E35">
              <w:rPr>
                <w:noProof/>
                <w:webHidden/>
              </w:rPr>
              <w:instrText xml:space="preserve"> PAGEREF _Toc307659465 \h </w:instrText>
            </w:r>
            <w:r w:rsidR="00AB265D">
              <w:rPr>
                <w:noProof/>
                <w:webHidden/>
              </w:rPr>
            </w:r>
            <w:r w:rsidR="00AB265D">
              <w:rPr>
                <w:noProof/>
                <w:webHidden/>
              </w:rPr>
              <w:fldChar w:fldCharType="separate"/>
            </w:r>
            <w:r w:rsidR="00A714C4">
              <w:rPr>
                <w:noProof/>
                <w:webHidden/>
              </w:rPr>
              <w:t>14</w:t>
            </w:r>
            <w:r w:rsidR="00AB265D">
              <w:rPr>
                <w:noProof/>
                <w:webHidden/>
              </w:rPr>
              <w:fldChar w:fldCharType="end"/>
            </w:r>
          </w:hyperlink>
        </w:p>
        <w:p w:rsidR="00A77E35" w:rsidRDefault="00435B69">
          <w:pPr>
            <w:pStyle w:val="Verzeichnis1"/>
            <w:rPr>
              <w:rFonts w:asciiTheme="minorHAnsi" w:eastAsiaTheme="minorEastAsia" w:hAnsiTheme="minorHAnsi" w:cstheme="minorBidi"/>
              <w:b w:val="0"/>
              <w:bCs w:val="0"/>
              <w:smallCaps w:val="0"/>
              <w:noProof/>
              <w:sz w:val="22"/>
              <w:szCs w:val="22"/>
            </w:rPr>
          </w:pPr>
          <w:hyperlink w:anchor="_Toc307659466" w:history="1">
            <w:r w:rsidR="00A77E35" w:rsidRPr="00D26D8E">
              <w:rPr>
                <w:rStyle w:val="Hyperlink"/>
                <w:noProof/>
              </w:rPr>
              <w:t>X.</w:t>
            </w:r>
            <w:r w:rsidR="00A77E35">
              <w:rPr>
                <w:rFonts w:asciiTheme="minorHAnsi" w:eastAsiaTheme="minorEastAsia" w:hAnsiTheme="minorHAnsi" w:cstheme="minorBidi"/>
                <w:b w:val="0"/>
                <w:bCs w:val="0"/>
                <w:smallCaps w:val="0"/>
                <w:noProof/>
                <w:sz w:val="22"/>
                <w:szCs w:val="22"/>
              </w:rPr>
              <w:tab/>
            </w:r>
            <w:r w:rsidR="00A77E35" w:rsidRPr="00D26D8E">
              <w:rPr>
                <w:rStyle w:val="Hyperlink"/>
                <w:noProof/>
              </w:rPr>
              <w:t>Ehrenwörtliche Erklärung</w:t>
            </w:r>
            <w:r w:rsidR="00A77E35">
              <w:rPr>
                <w:noProof/>
                <w:webHidden/>
              </w:rPr>
              <w:tab/>
            </w:r>
            <w:r w:rsidR="00AB265D">
              <w:rPr>
                <w:noProof/>
                <w:webHidden/>
              </w:rPr>
              <w:fldChar w:fldCharType="begin"/>
            </w:r>
            <w:r w:rsidR="00A77E35">
              <w:rPr>
                <w:noProof/>
                <w:webHidden/>
              </w:rPr>
              <w:instrText xml:space="preserve"> PAGEREF _Toc307659466 \h </w:instrText>
            </w:r>
            <w:r w:rsidR="00AB265D">
              <w:rPr>
                <w:noProof/>
                <w:webHidden/>
              </w:rPr>
            </w:r>
            <w:r w:rsidR="00AB265D">
              <w:rPr>
                <w:noProof/>
                <w:webHidden/>
              </w:rPr>
              <w:fldChar w:fldCharType="separate"/>
            </w:r>
            <w:r w:rsidR="00A714C4">
              <w:rPr>
                <w:noProof/>
                <w:webHidden/>
              </w:rPr>
              <w:t>14</w:t>
            </w:r>
            <w:r w:rsidR="00AB265D">
              <w:rPr>
                <w:noProof/>
                <w:webHidden/>
              </w:rPr>
              <w:fldChar w:fldCharType="end"/>
            </w:r>
          </w:hyperlink>
        </w:p>
        <w:p w:rsidR="0056637A" w:rsidRDefault="00AB265D" w:rsidP="00185755">
          <w:r>
            <w:rPr>
              <w:b/>
              <w:bCs/>
              <w:smallCaps/>
              <w:sz w:val="28"/>
            </w:rPr>
            <w:fldChar w:fldCharType="end"/>
          </w:r>
        </w:p>
      </w:sdtContent>
    </w:sdt>
    <w:p w:rsidR="00185755" w:rsidRPr="00DC5C81" w:rsidRDefault="00185755" w:rsidP="00185755">
      <w:r w:rsidRPr="00DC5C81">
        <w:br w:type="page"/>
      </w:r>
    </w:p>
    <w:p w:rsidR="00225569" w:rsidRDefault="00225569" w:rsidP="00225569">
      <w:pPr>
        <w:pStyle w:val="berschrift1"/>
        <w:numPr>
          <w:ilvl w:val="0"/>
          <w:numId w:val="0"/>
        </w:numPr>
        <w:ind w:left="340"/>
      </w:pPr>
    </w:p>
    <w:p w:rsidR="00185755" w:rsidRPr="00DC5C81" w:rsidRDefault="0011727A" w:rsidP="00185755">
      <w:pPr>
        <w:pStyle w:val="berschrift1"/>
      </w:pPr>
      <w:bookmarkStart w:id="2" w:name="_Toc307659447"/>
      <w:r w:rsidRPr="00DC5C81">
        <w:t>Abkürzungsverzeichnis</w:t>
      </w:r>
      <w:bookmarkEnd w:id="2"/>
    </w:p>
    <w:p w:rsidR="0056637A" w:rsidRDefault="0056637A" w:rsidP="008405D0">
      <w:pPr>
        <w:tabs>
          <w:tab w:val="left" w:pos="1134"/>
        </w:tabs>
        <w:rPr>
          <w:lang w:val="en-US"/>
        </w:rPr>
      </w:pPr>
    </w:p>
    <w:p w:rsidR="009B7104" w:rsidRDefault="009B7104" w:rsidP="009B7104">
      <w:pPr>
        <w:tabs>
          <w:tab w:val="left" w:pos="1418"/>
        </w:tabs>
        <w:ind w:left="1418" w:hanging="1418"/>
        <w:rPr>
          <w:lang w:val="en-US"/>
        </w:rPr>
      </w:pPr>
      <w:r>
        <w:rPr>
          <w:lang w:val="en-US"/>
        </w:rPr>
        <w:t>GUI</w:t>
      </w:r>
      <w:r>
        <w:rPr>
          <w:lang w:val="en-US"/>
        </w:rPr>
        <w:tab/>
        <w:t>= Graphical User Interface</w:t>
      </w:r>
    </w:p>
    <w:p w:rsidR="00CC0558" w:rsidRDefault="00CC0558" w:rsidP="009B7104">
      <w:pPr>
        <w:tabs>
          <w:tab w:val="left" w:pos="1418"/>
        </w:tabs>
        <w:ind w:left="1418" w:hanging="1418"/>
        <w:rPr>
          <w:lang w:val="en-US"/>
        </w:rPr>
      </w:pPr>
      <w:r>
        <w:rPr>
          <w:lang w:val="en-US"/>
        </w:rPr>
        <w:t>LE</w:t>
      </w:r>
      <w:r>
        <w:rPr>
          <w:lang w:val="en-US"/>
        </w:rPr>
        <w:tab/>
        <w:t xml:space="preserve">= </w:t>
      </w:r>
      <w:proofErr w:type="spellStart"/>
      <w:r>
        <w:rPr>
          <w:lang w:val="en-US"/>
        </w:rPr>
        <w:t>Längeneinheiten</w:t>
      </w:r>
      <w:proofErr w:type="spellEnd"/>
    </w:p>
    <w:p w:rsidR="00074AA8" w:rsidRPr="00827588" w:rsidRDefault="00074AA8" w:rsidP="00827588">
      <w:pPr>
        <w:tabs>
          <w:tab w:val="left" w:pos="1418"/>
        </w:tabs>
        <w:ind w:left="1418" w:hanging="1418"/>
      </w:pPr>
      <w:r w:rsidRPr="00827588">
        <w:t>TSP</w:t>
      </w:r>
      <w:r w:rsidRPr="00827588">
        <w:tab/>
        <w:t xml:space="preserve">= </w:t>
      </w:r>
      <w:proofErr w:type="spellStart"/>
      <w:r w:rsidRPr="00827588">
        <w:t>Travelling</w:t>
      </w:r>
      <w:proofErr w:type="spellEnd"/>
      <w:r w:rsidRPr="00827588">
        <w:t xml:space="preserve"> </w:t>
      </w:r>
      <w:proofErr w:type="spellStart"/>
      <w:r w:rsidRPr="00827588">
        <w:t>Salesman</w:t>
      </w:r>
      <w:proofErr w:type="spellEnd"/>
      <w:r w:rsidRPr="00827588">
        <w:t xml:space="preserve"> Problem</w:t>
      </w:r>
    </w:p>
    <w:p w:rsidR="00074AA8" w:rsidRPr="00074AA8" w:rsidRDefault="00074AA8" w:rsidP="008405D0">
      <w:pPr>
        <w:tabs>
          <w:tab w:val="left" w:pos="1134"/>
        </w:tabs>
        <w:rPr>
          <w:rFonts w:cs="Helvetica"/>
          <w:lang w:val="en-US"/>
        </w:rPr>
      </w:pPr>
    </w:p>
    <w:p w:rsidR="00AE0F3C" w:rsidRDefault="00AE0F3C">
      <w:pPr>
        <w:spacing w:line="240" w:lineRule="auto"/>
        <w:jc w:val="left"/>
        <w:rPr>
          <w:lang w:val="en-US"/>
        </w:rPr>
      </w:pPr>
      <w:r>
        <w:rPr>
          <w:lang w:val="en-US"/>
        </w:rPr>
        <w:br w:type="page"/>
      </w:r>
    </w:p>
    <w:p w:rsidR="00AE0F3C" w:rsidRPr="00AE0F3C" w:rsidRDefault="00AE0F3C" w:rsidP="008405D0">
      <w:pPr>
        <w:tabs>
          <w:tab w:val="left" w:pos="1134"/>
        </w:tabs>
        <w:rPr>
          <w:lang w:val="en-US"/>
        </w:rPr>
      </w:pPr>
    </w:p>
    <w:p w:rsidR="008405D0" w:rsidRDefault="008405D0" w:rsidP="008405D0">
      <w:pPr>
        <w:pStyle w:val="berschrift1"/>
      </w:pPr>
      <w:bookmarkStart w:id="3" w:name="_Toc307659448"/>
      <w:r>
        <w:t>Glossar</w:t>
      </w:r>
      <w:bookmarkEnd w:id="3"/>
    </w:p>
    <w:p w:rsidR="008405D0" w:rsidRDefault="008405D0" w:rsidP="00477F88"/>
    <w:p w:rsidR="000D5192" w:rsidRDefault="000D5192" w:rsidP="00B34D7E">
      <w:pPr>
        <w:tabs>
          <w:tab w:val="left" w:pos="1701"/>
        </w:tabs>
        <w:ind w:left="1843" w:hanging="1843"/>
      </w:pPr>
      <w:r>
        <w:t>Abstrakt</w:t>
      </w:r>
      <w:r>
        <w:tab/>
        <w:t>= Klassen die nur Methodensignaturen deklarieren</w:t>
      </w:r>
    </w:p>
    <w:p w:rsidR="009B727B" w:rsidRDefault="009B727B" w:rsidP="00B34D7E">
      <w:pPr>
        <w:tabs>
          <w:tab w:val="left" w:pos="1701"/>
        </w:tabs>
        <w:ind w:left="1843" w:hanging="1843"/>
      </w:pPr>
      <w:proofErr w:type="spellStart"/>
      <w:r>
        <w:t>Application</w:t>
      </w:r>
      <w:proofErr w:type="spellEnd"/>
      <w:r>
        <w:tab/>
        <w:t>=</w:t>
      </w:r>
      <w:r w:rsidR="008C7AD9">
        <w:t xml:space="preserve"> Anwendungssoftware</w:t>
      </w:r>
    </w:p>
    <w:p w:rsidR="00B34D7E" w:rsidRDefault="00B34D7E" w:rsidP="00B34D7E">
      <w:pPr>
        <w:tabs>
          <w:tab w:val="left" w:pos="1701"/>
        </w:tabs>
        <w:ind w:left="1843" w:hanging="1843"/>
      </w:pPr>
      <w:r>
        <w:t>Array</w:t>
      </w:r>
      <w:r>
        <w:tab/>
        <w:t>= Datenfeld</w:t>
      </w:r>
    </w:p>
    <w:p w:rsidR="009B727B" w:rsidRDefault="009B727B" w:rsidP="00B34D7E">
      <w:pPr>
        <w:tabs>
          <w:tab w:val="left" w:pos="1701"/>
        </w:tabs>
        <w:ind w:left="1843" w:hanging="1843"/>
      </w:pPr>
      <w:proofErr w:type="spellStart"/>
      <w:r>
        <w:t>Deployment</w:t>
      </w:r>
      <w:proofErr w:type="spellEnd"/>
      <w:r>
        <w:tab/>
        <w:t>=</w:t>
      </w:r>
      <w:r w:rsidR="006E25E9">
        <w:t xml:space="preserve"> </w:t>
      </w:r>
      <w:r w:rsidR="00445392">
        <w:t xml:space="preserve">Inbetriebnahme neuer </w:t>
      </w:r>
      <w:r w:rsidR="006E25E9">
        <w:t>Versionen webbasierter Anwendungen</w:t>
      </w:r>
    </w:p>
    <w:p w:rsidR="009B727B" w:rsidRDefault="009B727B" w:rsidP="00B34D7E">
      <w:pPr>
        <w:tabs>
          <w:tab w:val="left" w:pos="1701"/>
        </w:tabs>
        <w:ind w:left="1843" w:hanging="1843"/>
      </w:pPr>
      <w:r>
        <w:t>Entität</w:t>
      </w:r>
      <w:r>
        <w:tab/>
        <w:t>=</w:t>
      </w:r>
      <w:r w:rsidR="006E25E9">
        <w:t xml:space="preserve"> ein eindeutig bestimmtes Objekt</w:t>
      </w:r>
    </w:p>
    <w:p w:rsidR="006E25E9" w:rsidRDefault="006E25E9" w:rsidP="00B34D7E">
      <w:pPr>
        <w:tabs>
          <w:tab w:val="left" w:pos="1701"/>
        </w:tabs>
        <w:ind w:left="1843" w:hanging="1843"/>
      </w:pPr>
      <w:r>
        <w:t>Framework</w:t>
      </w:r>
      <w:r>
        <w:tab/>
        <w:t>= Programmiergerüst</w:t>
      </w:r>
    </w:p>
    <w:p w:rsidR="009B727B" w:rsidRPr="00496475" w:rsidRDefault="009B727B" w:rsidP="00B34D7E">
      <w:pPr>
        <w:tabs>
          <w:tab w:val="left" w:pos="1701"/>
        </w:tabs>
        <w:ind w:left="1843" w:hanging="1843"/>
        <w:rPr>
          <w:lang w:val="en-US"/>
        </w:rPr>
      </w:pPr>
      <w:r w:rsidRPr="00496475">
        <w:rPr>
          <w:lang w:val="en-US"/>
        </w:rPr>
        <w:t>Hibernate</w:t>
      </w:r>
      <w:r w:rsidRPr="00496475">
        <w:rPr>
          <w:lang w:val="en-US"/>
        </w:rPr>
        <w:tab/>
        <w:t>=</w:t>
      </w:r>
      <w:r w:rsidR="006E25E9" w:rsidRPr="00496475">
        <w:rPr>
          <w:lang w:val="en-US"/>
        </w:rPr>
        <w:t xml:space="preserve"> Open-Source-</w:t>
      </w:r>
      <w:proofErr w:type="spellStart"/>
      <w:r w:rsidR="006E25E9" w:rsidRPr="00496475">
        <w:rPr>
          <w:lang w:val="en-US"/>
        </w:rPr>
        <w:t>Persistenz</w:t>
      </w:r>
      <w:proofErr w:type="spellEnd"/>
      <w:r w:rsidR="006E25E9" w:rsidRPr="00496475">
        <w:rPr>
          <w:lang w:val="en-US"/>
        </w:rPr>
        <w:t xml:space="preserve">-ORM-Framework </w:t>
      </w:r>
      <w:proofErr w:type="spellStart"/>
      <w:r w:rsidR="006E25E9" w:rsidRPr="00496475">
        <w:rPr>
          <w:lang w:val="en-US"/>
        </w:rPr>
        <w:t>für</w:t>
      </w:r>
      <w:proofErr w:type="spellEnd"/>
      <w:r w:rsidR="006E25E9" w:rsidRPr="00496475">
        <w:rPr>
          <w:lang w:val="en-US"/>
        </w:rPr>
        <w:t xml:space="preserve"> Java</w:t>
      </w:r>
    </w:p>
    <w:p w:rsidR="006E25E9" w:rsidRDefault="006E25E9" w:rsidP="00B34D7E">
      <w:pPr>
        <w:tabs>
          <w:tab w:val="left" w:pos="1701"/>
        </w:tabs>
        <w:ind w:left="1843" w:hanging="1843"/>
        <w:rPr>
          <w:rStyle w:val="apple-style-span"/>
          <w:rFonts w:cs="Helvetica"/>
          <w:color w:val="000000"/>
          <w:szCs w:val="20"/>
          <w:shd w:val="clear" w:color="auto" w:fill="FFFFFF"/>
        </w:rPr>
      </w:pPr>
      <w:r w:rsidRPr="006E25E9">
        <w:t>ORM</w:t>
      </w:r>
      <w:r w:rsidRPr="006E25E9">
        <w:tab/>
        <w:t xml:space="preserve">= </w:t>
      </w:r>
      <w:r w:rsidRPr="006E25E9">
        <w:rPr>
          <w:rStyle w:val="apple-style-span"/>
          <w:rFonts w:cs="Helvetica"/>
          <w:color w:val="000000"/>
          <w:szCs w:val="20"/>
          <w:shd w:val="clear" w:color="auto" w:fill="FFFFFF"/>
        </w:rPr>
        <w:t>Konzept zum Abbilden von Objekten in relationale Datenbanken</w:t>
      </w:r>
    </w:p>
    <w:p w:rsidR="00580F5C" w:rsidRPr="006E25E9" w:rsidRDefault="00580F5C" w:rsidP="00B34D7E">
      <w:pPr>
        <w:tabs>
          <w:tab w:val="left" w:pos="1701"/>
        </w:tabs>
        <w:ind w:left="1843" w:hanging="1843"/>
      </w:pPr>
      <w:r>
        <w:t>Repository</w:t>
      </w:r>
      <w:r>
        <w:tab/>
        <w:t>= Speicherort für die Programmdateien</w:t>
      </w:r>
    </w:p>
    <w:p w:rsidR="001C0C71" w:rsidRDefault="001C0C71" w:rsidP="00B34D7E">
      <w:pPr>
        <w:tabs>
          <w:tab w:val="left" w:pos="1701"/>
        </w:tabs>
        <w:ind w:left="1843" w:hanging="1843"/>
      </w:pPr>
      <w:r>
        <w:t>SQL</w:t>
      </w:r>
      <w:r>
        <w:tab/>
        <w:t xml:space="preserve">= </w:t>
      </w:r>
      <w:r w:rsidR="00786D6D">
        <w:t>am häufigsten eingesetzte Datenbanksprache</w:t>
      </w:r>
    </w:p>
    <w:p w:rsidR="00B34D7E" w:rsidRDefault="00B34D7E" w:rsidP="00B34D7E">
      <w:pPr>
        <w:tabs>
          <w:tab w:val="left" w:pos="1701"/>
        </w:tabs>
        <w:ind w:left="1843" w:hanging="1843"/>
      </w:pPr>
      <w:proofErr w:type="spellStart"/>
      <w:r w:rsidRPr="00827588">
        <w:t>Sorted</w:t>
      </w:r>
      <w:proofErr w:type="spellEnd"/>
      <w:r w:rsidRPr="00827588">
        <w:t xml:space="preserve"> List</w:t>
      </w:r>
      <w:r w:rsidRPr="00827588">
        <w:tab/>
        <w:t>= Liste, die e</w:t>
      </w:r>
      <w:r>
        <w:t>inen Schlüsselwert und den eigentlichen Wert enthält. Durch den Schlüssel ist der direkte Aufruf eines Listenelements möglich, ohne die ganze Liste durchsuche zu müssen.</w:t>
      </w:r>
    </w:p>
    <w:p w:rsidR="009B727B" w:rsidRDefault="009B727B" w:rsidP="00B34D7E">
      <w:pPr>
        <w:tabs>
          <w:tab w:val="left" w:pos="1701"/>
        </w:tabs>
        <w:ind w:left="1843" w:hanging="1843"/>
      </w:pPr>
      <w:r>
        <w:t>Tool</w:t>
      </w:r>
      <w:r>
        <w:tab/>
        <w:t>= Anwendungsprogramm, welches andere Programme analysiert, erstellt, modifiziert oder manipuliert</w:t>
      </w:r>
    </w:p>
    <w:p w:rsidR="009B727B" w:rsidRDefault="009B727B" w:rsidP="00AE0F3C">
      <w:pPr>
        <w:tabs>
          <w:tab w:val="left" w:pos="1701"/>
        </w:tabs>
      </w:pPr>
    </w:p>
    <w:p w:rsidR="005400BF" w:rsidRPr="008405D0" w:rsidRDefault="005400BF">
      <w:pPr>
        <w:spacing w:line="240" w:lineRule="auto"/>
        <w:jc w:val="left"/>
      </w:pPr>
      <w:r w:rsidRPr="008405D0">
        <w:br w:type="page"/>
      </w:r>
    </w:p>
    <w:p w:rsidR="005C4D62" w:rsidRPr="008405D0" w:rsidRDefault="005C4D62" w:rsidP="005C4D62">
      <w:pPr>
        <w:pStyle w:val="berschrift1"/>
        <w:numPr>
          <w:ilvl w:val="0"/>
          <w:numId w:val="0"/>
        </w:numPr>
        <w:ind w:left="340"/>
      </w:pPr>
    </w:p>
    <w:p w:rsidR="005C4D62" w:rsidRPr="005C4D62" w:rsidRDefault="005400BF" w:rsidP="005C4D62">
      <w:pPr>
        <w:pStyle w:val="berschrift1"/>
      </w:pPr>
      <w:bookmarkStart w:id="4" w:name="_Toc307659449"/>
      <w:r w:rsidRPr="00DC5C81">
        <w:t>Abbildungsverzeichnis</w:t>
      </w:r>
      <w:bookmarkEnd w:id="4"/>
    </w:p>
    <w:p w:rsidR="0088213F" w:rsidRDefault="0088213F">
      <w:pPr>
        <w:spacing w:line="240" w:lineRule="auto"/>
        <w:jc w:val="left"/>
      </w:pPr>
    </w:p>
    <w:p w:rsidR="00870588" w:rsidRDefault="00E7737D">
      <w:pPr>
        <w:pStyle w:val="Abbildungsverzeichnis"/>
        <w:tabs>
          <w:tab w:val="right" w:leader="dot" w:pos="8771"/>
        </w:tabs>
        <w:rPr>
          <w:rFonts w:asciiTheme="minorHAnsi" w:eastAsiaTheme="minorEastAsia" w:hAnsiTheme="minorHAnsi" w:cstheme="minorBidi"/>
          <w:noProof/>
          <w:sz w:val="22"/>
          <w:szCs w:val="22"/>
        </w:rPr>
      </w:pPr>
      <w:r>
        <w:fldChar w:fldCharType="begin"/>
      </w:r>
      <w:r>
        <w:instrText xml:space="preserve"> TOC \h \z \c "Abbildung" </w:instrText>
      </w:r>
      <w:r>
        <w:fldChar w:fldCharType="separate"/>
      </w:r>
      <w:hyperlink w:anchor="_Toc307760575" w:history="1">
        <w:r w:rsidR="00870588" w:rsidRPr="00BA7466">
          <w:rPr>
            <w:rStyle w:val="Hyperlink"/>
            <w:noProof/>
          </w:rPr>
          <w:t>Abbildung 1: S- und U-Bahn Plan Berlin</w:t>
        </w:r>
        <w:r w:rsidR="00870588">
          <w:rPr>
            <w:noProof/>
            <w:webHidden/>
          </w:rPr>
          <w:tab/>
        </w:r>
        <w:r w:rsidR="00870588">
          <w:rPr>
            <w:noProof/>
            <w:webHidden/>
          </w:rPr>
          <w:fldChar w:fldCharType="begin"/>
        </w:r>
        <w:r w:rsidR="00870588">
          <w:rPr>
            <w:noProof/>
            <w:webHidden/>
          </w:rPr>
          <w:instrText xml:space="preserve"> PAGEREF _Toc307760575 \h </w:instrText>
        </w:r>
        <w:r w:rsidR="00870588">
          <w:rPr>
            <w:noProof/>
            <w:webHidden/>
          </w:rPr>
        </w:r>
        <w:r w:rsidR="00870588">
          <w:rPr>
            <w:noProof/>
            <w:webHidden/>
          </w:rPr>
          <w:fldChar w:fldCharType="separate"/>
        </w:r>
        <w:r w:rsidR="00A714C4">
          <w:rPr>
            <w:noProof/>
            <w:webHidden/>
          </w:rPr>
          <w:t>7</w:t>
        </w:r>
        <w:r w:rsidR="00870588">
          <w:rPr>
            <w:noProof/>
            <w:webHidden/>
          </w:rPr>
          <w:fldChar w:fldCharType="end"/>
        </w:r>
      </w:hyperlink>
    </w:p>
    <w:p w:rsidR="00870588" w:rsidRDefault="00435B69">
      <w:pPr>
        <w:pStyle w:val="Abbildungsverzeichnis"/>
        <w:tabs>
          <w:tab w:val="right" w:leader="dot" w:pos="8771"/>
        </w:tabs>
        <w:rPr>
          <w:rFonts w:asciiTheme="minorHAnsi" w:eastAsiaTheme="minorEastAsia" w:hAnsiTheme="minorHAnsi" w:cstheme="minorBidi"/>
          <w:noProof/>
          <w:sz w:val="22"/>
          <w:szCs w:val="22"/>
        </w:rPr>
      </w:pPr>
      <w:hyperlink w:anchor="_Toc307760576" w:history="1">
        <w:r w:rsidR="00870588" w:rsidRPr="00BA7466">
          <w:rPr>
            <w:rStyle w:val="Hyperlink"/>
            <w:noProof/>
          </w:rPr>
          <w:t>Abbildung 2: Eingabefenster</w:t>
        </w:r>
        <w:r w:rsidR="00870588">
          <w:rPr>
            <w:noProof/>
            <w:webHidden/>
          </w:rPr>
          <w:tab/>
        </w:r>
        <w:r w:rsidR="00870588">
          <w:rPr>
            <w:noProof/>
            <w:webHidden/>
          </w:rPr>
          <w:fldChar w:fldCharType="begin"/>
        </w:r>
        <w:r w:rsidR="00870588">
          <w:rPr>
            <w:noProof/>
            <w:webHidden/>
          </w:rPr>
          <w:instrText xml:space="preserve"> PAGEREF _Toc307760576 \h </w:instrText>
        </w:r>
        <w:r w:rsidR="00870588">
          <w:rPr>
            <w:noProof/>
            <w:webHidden/>
          </w:rPr>
        </w:r>
        <w:r w:rsidR="00870588">
          <w:rPr>
            <w:noProof/>
            <w:webHidden/>
          </w:rPr>
          <w:fldChar w:fldCharType="separate"/>
        </w:r>
        <w:r w:rsidR="00A714C4">
          <w:rPr>
            <w:noProof/>
            <w:webHidden/>
          </w:rPr>
          <w:t>10</w:t>
        </w:r>
        <w:r w:rsidR="00870588">
          <w:rPr>
            <w:noProof/>
            <w:webHidden/>
          </w:rPr>
          <w:fldChar w:fldCharType="end"/>
        </w:r>
      </w:hyperlink>
    </w:p>
    <w:p w:rsidR="00870588" w:rsidRDefault="00435B69">
      <w:pPr>
        <w:pStyle w:val="Abbildungsverzeichnis"/>
        <w:tabs>
          <w:tab w:val="right" w:leader="dot" w:pos="8771"/>
        </w:tabs>
        <w:rPr>
          <w:rFonts w:asciiTheme="minorHAnsi" w:eastAsiaTheme="minorEastAsia" w:hAnsiTheme="minorHAnsi" w:cstheme="minorBidi"/>
          <w:noProof/>
          <w:sz w:val="22"/>
          <w:szCs w:val="22"/>
        </w:rPr>
      </w:pPr>
      <w:hyperlink w:anchor="_Toc307760577" w:history="1">
        <w:r w:rsidR="00870588" w:rsidRPr="00BA7466">
          <w:rPr>
            <w:rStyle w:val="Hyperlink"/>
            <w:noProof/>
          </w:rPr>
          <w:t>Abbildung 3: Zeichenfenster mit Berlin52 TSP</w:t>
        </w:r>
        <w:r w:rsidR="00870588">
          <w:rPr>
            <w:noProof/>
            <w:webHidden/>
          </w:rPr>
          <w:tab/>
        </w:r>
        <w:r w:rsidR="00870588">
          <w:rPr>
            <w:noProof/>
            <w:webHidden/>
          </w:rPr>
          <w:fldChar w:fldCharType="begin"/>
        </w:r>
        <w:r w:rsidR="00870588">
          <w:rPr>
            <w:noProof/>
            <w:webHidden/>
          </w:rPr>
          <w:instrText xml:space="preserve"> PAGEREF _Toc307760577 \h </w:instrText>
        </w:r>
        <w:r w:rsidR="00870588">
          <w:rPr>
            <w:noProof/>
            <w:webHidden/>
          </w:rPr>
        </w:r>
        <w:r w:rsidR="00870588">
          <w:rPr>
            <w:noProof/>
            <w:webHidden/>
          </w:rPr>
          <w:fldChar w:fldCharType="separate"/>
        </w:r>
        <w:r w:rsidR="00A714C4">
          <w:rPr>
            <w:noProof/>
            <w:webHidden/>
          </w:rPr>
          <w:t>11</w:t>
        </w:r>
        <w:r w:rsidR="00870588">
          <w:rPr>
            <w:noProof/>
            <w:webHidden/>
          </w:rPr>
          <w:fldChar w:fldCharType="end"/>
        </w:r>
      </w:hyperlink>
    </w:p>
    <w:p w:rsidR="00870588" w:rsidRDefault="00435B69">
      <w:pPr>
        <w:pStyle w:val="Abbildungsverzeichnis"/>
        <w:tabs>
          <w:tab w:val="right" w:leader="dot" w:pos="8771"/>
        </w:tabs>
        <w:rPr>
          <w:rFonts w:asciiTheme="minorHAnsi" w:eastAsiaTheme="minorEastAsia" w:hAnsiTheme="minorHAnsi" w:cstheme="minorBidi"/>
          <w:noProof/>
          <w:sz w:val="22"/>
          <w:szCs w:val="22"/>
        </w:rPr>
      </w:pPr>
      <w:hyperlink w:anchor="_Toc307760578" w:history="1">
        <w:r w:rsidR="00870588" w:rsidRPr="00BA7466">
          <w:rPr>
            <w:rStyle w:val="Hyperlink"/>
            <w:noProof/>
          </w:rPr>
          <w:t>Abbildung 4: Zeichenfenster nach dem Durchlaufen des Algorithmus</w:t>
        </w:r>
        <w:r w:rsidR="00870588">
          <w:rPr>
            <w:noProof/>
            <w:webHidden/>
          </w:rPr>
          <w:tab/>
        </w:r>
        <w:r w:rsidR="00870588">
          <w:rPr>
            <w:noProof/>
            <w:webHidden/>
          </w:rPr>
          <w:fldChar w:fldCharType="begin"/>
        </w:r>
        <w:r w:rsidR="00870588">
          <w:rPr>
            <w:noProof/>
            <w:webHidden/>
          </w:rPr>
          <w:instrText xml:space="preserve"> PAGEREF _Toc307760578 \h </w:instrText>
        </w:r>
        <w:r w:rsidR="00870588">
          <w:rPr>
            <w:noProof/>
            <w:webHidden/>
          </w:rPr>
        </w:r>
        <w:r w:rsidR="00870588">
          <w:rPr>
            <w:noProof/>
            <w:webHidden/>
          </w:rPr>
          <w:fldChar w:fldCharType="separate"/>
        </w:r>
        <w:r w:rsidR="00A714C4">
          <w:rPr>
            <w:noProof/>
            <w:webHidden/>
          </w:rPr>
          <w:t>13</w:t>
        </w:r>
        <w:r w:rsidR="00870588">
          <w:rPr>
            <w:noProof/>
            <w:webHidden/>
          </w:rPr>
          <w:fldChar w:fldCharType="end"/>
        </w:r>
      </w:hyperlink>
    </w:p>
    <w:p w:rsidR="004936D6" w:rsidRDefault="00E7737D">
      <w:pPr>
        <w:spacing w:line="240" w:lineRule="auto"/>
        <w:jc w:val="left"/>
      </w:pPr>
      <w:r>
        <w:fldChar w:fldCharType="end"/>
      </w:r>
    </w:p>
    <w:p w:rsidR="00E7737D" w:rsidRDefault="00E7737D">
      <w:pPr>
        <w:spacing w:line="240" w:lineRule="auto"/>
        <w:jc w:val="left"/>
      </w:pPr>
    </w:p>
    <w:p w:rsidR="00E7737D" w:rsidRDefault="00E7737D">
      <w:pPr>
        <w:spacing w:line="240" w:lineRule="auto"/>
        <w:jc w:val="left"/>
      </w:pPr>
    </w:p>
    <w:p w:rsidR="00E00E44" w:rsidRDefault="00E00E44" w:rsidP="00E00E44">
      <w:pPr>
        <w:pStyle w:val="berschrift1"/>
      </w:pPr>
      <w:bookmarkStart w:id="5" w:name="_Toc307659450"/>
      <w:r>
        <w:t>Tabellenverzeichnis</w:t>
      </w:r>
      <w:bookmarkEnd w:id="5"/>
    </w:p>
    <w:p w:rsidR="00E00E44" w:rsidRDefault="00E00E44">
      <w:pPr>
        <w:spacing w:line="240" w:lineRule="auto"/>
        <w:jc w:val="left"/>
      </w:pPr>
    </w:p>
    <w:p w:rsidR="004936D6" w:rsidRDefault="00AB265D">
      <w:pPr>
        <w:spacing w:line="240" w:lineRule="auto"/>
        <w:jc w:val="left"/>
      </w:pPr>
      <w:r>
        <w:fldChar w:fldCharType="begin"/>
      </w:r>
      <w:r w:rsidR="004936D6">
        <w:instrText xml:space="preserve"> TOC \h \z \c "Tabelle" </w:instrText>
      </w:r>
      <w:r>
        <w:fldChar w:fldCharType="separate"/>
      </w:r>
      <w:r w:rsidR="007E5145">
        <w:rPr>
          <w:b/>
          <w:bCs/>
          <w:noProof/>
        </w:rPr>
        <w:t>Es konnten keine Einträge für ein Abbildungsverzeichnis gefunden werden.</w:t>
      </w:r>
      <w:r>
        <w:fldChar w:fldCharType="end"/>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6" w:name="_Toc307659451"/>
      <w:r w:rsidRPr="00DC5C81">
        <w:t>Hauptteil</w:t>
      </w:r>
      <w:bookmarkEnd w:id="6"/>
    </w:p>
    <w:p w:rsidR="003F7173" w:rsidRPr="00423DD0" w:rsidRDefault="005400BF" w:rsidP="00423DD0">
      <w:pPr>
        <w:pStyle w:val="berschrift2"/>
        <w:rPr>
          <w:sz w:val="26"/>
          <w:szCs w:val="26"/>
        </w:rPr>
      </w:pPr>
      <w:bookmarkStart w:id="7" w:name="_Toc307659452"/>
      <w:r w:rsidRPr="005F0BE9">
        <w:rPr>
          <w:sz w:val="26"/>
          <w:szCs w:val="26"/>
        </w:rPr>
        <w:t>Einleitung</w:t>
      </w:r>
      <w:bookmarkEnd w:id="7"/>
    </w:p>
    <w:p w:rsidR="00D86FD8" w:rsidRDefault="001F4C5E" w:rsidP="00D86FD8">
      <w:pPr>
        <w:pStyle w:val="berschrift2"/>
      </w:pPr>
      <w:bookmarkStart w:id="8" w:name="_Toc307659453"/>
      <w:r>
        <w:t>Theoretische Hintergrundkenntnisse</w:t>
      </w:r>
      <w:bookmarkEnd w:id="8"/>
    </w:p>
    <w:p w:rsidR="00D86FD8" w:rsidRDefault="00426098" w:rsidP="00423DD0">
      <w:pPr>
        <w:pStyle w:val="berschrift2"/>
        <w:numPr>
          <w:ilvl w:val="3"/>
          <w:numId w:val="1"/>
        </w:numPr>
      </w:pPr>
      <w:bookmarkStart w:id="9" w:name="_Toc307659454"/>
      <w:r>
        <w:t>Ameisensysteme</w:t>
      </w:r>
      <w:bookmarkEnd w:id="9"/>
    </w:p>
    <w:p w:rsidR="00A61285" w:rsidRDefault="00426098" w:rsidP="00A61285">
      <w:pPr>
        <w:pStyle w:val="berschrift2"/>
        <w:numPr>
          <w:ilvl w:val="3"/>
          <w:numId w:val="1"/>
        </w:numPr>
      </w:pPr>
      <w:bookmarkStart w:id="10" w:name="_Toc307659455"/>
      <w:proofErr w:type="spellStart"/>
      <w:r>
        <w:t>Travel</w:t>
      </w:r>
      <w:r w:rsidR="00B92DD8">
        <w:t>l</w:t>
      </w:r>
      <w:r>
        <w:t>ing</w:t>
      </w:r>
      <w:proofErr w:type="spellEnd"/>
      <w:r>
        <w:t xml:space="preserve"> </w:t>
      </w:r>
      <w:proofErr w:type="spellStart"/>
      <w:r>
        <w:t>Salesman</w:t>
      </w:r>
      <w:proofErr w:type="spellEnd"/>
      <w:r>
        <w:t xml:space="preserve"> Problem</w:t>
      </w:r>
      <w:bookmarkEnd w:id="10"/>
    </w:p>
    <w:p w:rsidR="00BD4C39" w:rsidRDefault="00BD4C39" w:rsidP="0009049E">
      <w:pPr>
        <w:rPr>
          <w:rFonts w:cs="Helvetica"/>
        </w:rPr>
      </w:pPr>
    </w:p>
    <w:p w:rsidR="00415365" w:rsidRPr="00415365" w:rsidRDefault="00415365" w:rsidP="00415365"/>
    <w:p w:rsidR="00870588" w:rsidRDefault="00870588" w:rsidP="0009049E">
      <w:pPr>
        <w:rPr>
          <w:rFonts w:cs="Helvetica"/>
        </w:rPr>
      </w:pPr>
    </w:p>
    <w:p w:rsidR="00BD4C39" w:rsidRPr="0009049E" w:rsidRDefault="00BD4C39" w:rsidP="0009049E">
      <w:pPr>
        <w:spacing w:after="200"/>
        <w:rPr>
          <w:rFonts w:cs="Helvetica"/>
        </w:rPr>
      </w:pPr>
      <w:r w:rsidRPr="0009049E">
        <w:rPr>
          <w:rFonts w:cs="Helvetica"/>
        </w:rPr>
        <w:t xml:space="preserve">Das </w:t>
      </w:r>
      <w:proofErr w:type="spellStart"/>
      <w:r w:rsidRPr="0009049E">
        <w:rPr>
          <w:rFonts w:cs="Helvetica"/>
        </w:rPr>
        <w:t>Travelling</w:t>
      </w:r>
      <w:proofErr w:type="spellEnd"/>
      <w:r w:rsidRPr="0009049E">
        <w:rPr>
          <w:rFonts w:cs="Helvetica"/>
        </w:rPr>
        <w:t xml:space="preserve"> </w:t>
      </w:r>
      <w:proofErr w:type="spellStart"/>
      <w:r w:rsidRPr="0009049E">
        <w:rPr>
          <w:rFonts w:cs="Helvetica"/>
        </w:rPr>
        <w:t>Salesman</w:t>
      </w:r>
      <w:proofErr w:type="spellEnd"/>
      <w:r w:rsidRPr="0009049E">
        <w:rPr>
          <w:rFonts w:cs="Helvetica"/>
        </w:rPr>
        <w:t xml:space="preserve"> Problem (TSP) beschäftigt sich mit dem Problem des Handelsreisenden. Dieser möchte eine vorgegebene Menge von Städten nacheinander besuchen und am Ende wieder zum Ausgangsort zurückkehren. Die Reihenfolge, in der er die Städte besucht, kann er dabei selbst festlegen. Diese bestimmte Art von Reise wird auch als Tour durch alle Städte bezeichnet. Der Handelsreisende hat dabei einen Plan zur Verfügung, der ihm alle Entfernungen (z.B. in Kilometer) zwischen jeweils zwei Städten anzeigt. Jede einzelne Tour liefert eine Gesamtlänge, die der Handelsreisende für diese Tour zurücklegen muss. Er kann dafür zwei Ziele verfolgen. Das höchste Ziel wäre, eine Tour mit minimaler Gesamtlänge zu finden. Falls ihm dieses Ziel jedoch zu ehrgeizig ist, kann er auch nach einer Tour mit möglichst kleiner Gesamtlänge suchen.</w:t>
      </w:r>
    </w:p>
    <w:p w:rsidR="00BD4C39" w:rsidRDefault="00BD4C39" w:rsidP="0009049E">
      <w:pPr>
        <w:spacing w:after="200"/>
        <w:rPr>
          <w:rFonts w:cs="Helvetica"/>
        </w:rPr>
      </w:pPr>
      <w:r w:rsidRPr="0009049E">
        <w:rPr>
          <w:rFonts w:cs="Helvetica"/>
        </w:rPr>
        <w:t xml:space="preserve">Das </w:t>
      </w:r>
      <w:proofErr w:type="spellStart"/>
      <w:r w:rsidRPr="0009049E">
        <w:rPr>
          <w:rFonts w:cs="Helvetica"/>
        </w:rPr>
        <w:t>Handelsreisendenproblem</w:t>
      </w:r>
      <w:proofErr w:type="spellEnd"/>
      <w:r w:rsidRPr="0009049E">
        <w:rPr>
          <w:rFonts w:cs="Helvetica"/>
        </w:rPr>
        <w:t xml:space="preserve"> ist eines der bekanntesten Probleme der theoretischen und praktischen Informatik. Einige Gründe dafür wären, dass es einfach zu verstehen ist, aber sich zugleich auch schwer implementieren und lösen lässt. Außerdem kann man an diesem Problem praktisch testen, was Computerprogramme für bestimmte Beispiele leisten können. Somit stellt sich die Frage, in welcher Laufzeit finden sie Touren mit welcher Qualität?</w:t>
      </w:r>
    </w:p>
    <w:p w:rsidR="00C4702B" w:rsidRDefault="00C4702B" w:rsidP="00C4702B">
      <w:pPr>
        <w:keepNext/>
        <w:jc w:val="center"/>
      </w:pPr>
      <w:r>
        <w:rPr>
          <w:rFonts w:cs="Helvetica"/>
          <w:noProof/>
        </w:rPr>
        <w:lastRenderedPageBreak/>
        <w:drawing>
          <wp:inline distT="0" distB="0" distL="0" distR="0">
            <wp:extent cx="3908410" cy="2760823"/>
            <wp:effectExtent l="19050" t="0" r="0" b="0"/>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913063" cy="2764110"/>
                    </a:xfrm>
                    <a:prstGeom prst="rect">
                      <a:avLst/>
                    </a:prstGeom>
                    <a:noFill/>
                    <a:ln w="9525">
                      <a:noFill/>
                      <a:miter lim="800000"/>
                      <a:headEnd/>
                      <a:tailEnd/>
                    </a:ln>
                  </pic:spPr>
                </pic:pic>
              </a:graphicData>
            </a:graphic>
          </wp:inline>
        </w:drawing>
      </w:r>
    </w:p>
    <w:p w:rsidR="00C4702B" w:rsidRPr="00C4702B" w:rsidRDefault="00C4702B" w:rsidP="00C4702B">
      <w:pPr>
        <w:pStyle w:val="Beschriftung"/>
        <w:jc w:val="center"/>
      </w:pPr>
      <w:bookmarkStart w:id="11" w:name="_Toc307760575"/>
      <w:bookmarkStart w:id="12" w:name="_Ref307760870"/>
      <w:r>
        <w:t xml:space="preserve">Abbildung </w:t>
      </w:r>
      <w:r w:rsidR="00435B69">
        <w:fldChar w:fldCharType="begin"/>
      </w:r>
      <w:r w:rsidR="00435B69">
        <w:instrText xml:space="preserve"> SEQ Abbildung \* ARABIC </w:instrText>
      </w:r>
      <w:r w:rsidR="00435B69">
        <w:fldChar w:fldCharType="separate"/>
      </w:r>
      <w:r w:rsidR="00A714C4">
        <w:rPr>
          <w:noProof/>
        </w:rPr>
        <w:t>1</w:t>
      </w:r>
      <w:r w:rsidR="00435B69">
        <w:rPr>
          <w:noProof/>
        </w:rPr>
        <w:fldChar w:fldCharType="end"/>
      </w:r>
      <w:r>
        <w:t>: S- und U-Bahn Plan Berlin</w:t>
      </w:r>
      <w:bookmarkEnd w:id="11"/>
      <w:bookmarkEnd w:id="12"/>
    </w:p>
    <w:p w:rsidR="00BD4C39" w:rsidRPr="0009049E" w:rsidRDefault="00BD4C39" w:rsidP="0009049E">
      <w:pPr>
        <w:spacing w:after="200"/>
        <w:rPr>
          <w:rFonts w:cs="Helvetica"/>
        </w:rPr>
      </w:pPr>
      <w:r w:rsidRPr="0009049E">
        <w:rPr>
          <w:rFonts w:cs="Helvetica"/>
        </w:rPr>
        <w:t>Im Alltag findet das TSP sehr häufig Anwendung. Zum Beispiel werden Netzfahrpläne</w:t>
      </w:r>
      <w:r w:rsidR="00415365">
        <w:rPr>
          <w:rFonts w:cs="Helvetica"/>
        </w:rPr>
        <w:t xml:space="preserve"> (vgl. </w:t>
      </w:r>
      <w:r w:rsidR="00C4702B">
        <w:rPr>
          <w:rFonts w:cs="Helvetica"/>
        </w:rPr>
        <w:fldChar w:fldCharType="begin"/>
      </w:r>
      <w:r w:rsidR="00C4702B">
        <w:rPr>
          <w:rFonts w:cs="Helvetica"/>
        </w:rPr>
        <w:instrText xml:space="preserve"> REF _Ref307760870 \h </w:instrText>
      </w:r>
      <w:r w:rsidR="00C4702B">
        <w:rPr>
          <w:rFonts w:cs="Helvetica"/>
        </w:rPr>
      </w:r>
      <w:r w:rsidR="00C4702B">
        <w:rPr>
          <w:rFonts w:cs="Helvetica"/>
        </w:rPr>
        <w:fldChar w:fldCharType="separate"/>
      </w:r>
      <w:r w:rsidR="00A714C4">
        <w:t xml:space="preserve">Abbildung </w:t>
      </w:r>
      <w:r w:rsidR="00A714C4">
        <w:rPr>
          <w:noProof/>
        </w:rPr>
        <w:t>1</w:t>
      </w:r>
      <w:r w:rsidR="00A714C4">
        <w:t>: S- und U-Bahn Plan Berlin</w:t>
      </w:r>
      <w:r w:rsidR="00C4702B">
        <w:rPr>
          <w:rFonts w:cs="Helvetica"/>
        </w:rPr>
        <w:fldChar w:fldCharType="end"/>
      </w:r>
      <w:r w:rsidR="00415365">
        <w:rPr>
          <w:rFonts w:cs="Helvetica"/>
        </w:rPr>
        <w:t>)</w:t>
      </w:r>
      <w:r w:rsidRPr="0009049E">
        <w:rPr>
          <w:rFonts w:cs="Helvetica"/>
        </w:rPr>
        <w:t xml:space="preserve"> nach dem TSP strukturiert, da alle Verkehrsmittel vorgegebene Haltestellen anfahren. Auch in der Lagerlogistik nimmt das TSP eine wichtige Bedeutung ein. Die Einzelposten einer Bestellung werden im Lager zusammengesucht. Weiterhin wird das TSP auch für die Tourenplanung von Einsatzfahrzeugen, wie zum Beispiel der Deutschen Post, DHL oder UPS, verwendet. Die einzelnen Fahrzeuge fahren ihre verschiedenen Depots nach einer optimierten Route ab. Die Optimierung der Routen ist notwendig, um unnötige Wege, verschwendete Zeit und damit auch eventuell entstehende Zusatzkosten zu vermeiden.</w:t>
      </w:r>
    </w:p>
    <w:p w:rsidR="00BD4C39" w:rsidRPr="0009049E" w:rsidRDefault="00BD4C39" w:rsidP="0009049E">
      <w:pPr>
        <w:spacing w:after="200"/>
        <w:rPr>
          <w:rFonts w:cs="Helvetica"/>
        </w:rPr>
      </w:pPr>
      <w:r w:rsidRPr="0009049E">
        <w:rPr>
          <w:rFonts w:cs="Helvetica"/>
        </w:rPr>
        <w:t>Im Folgenden werden jeweils das Finden einer minimalen Tour, sowie das Finden einer möglichst guten Tour am Beispiel des TSP für die 52 Orte in Berlin dargestellt.</w:t>
      </w:r>
    </w:p>
    <w:p w:rsidR="00BD4C39" w:rsidRPr="0009049E" w:rsidRDefault="00BD4C39" w:rsidP="0009049E">
      <w:pPr>
        <w:spacing w:after="200"/>
        <w:rPr>
          <w:rFonts w:cs="Helvetica"/>
        </w:rPr>
      </w:pPr>
      <w:r w:rsidRPr="0009049E">
        <w:rPr>
          <w:rFonts w:cs="Helvetica"/>
        </w:rPr>
        <w:t>Finden einer minimalen Tour:</w:t>
      </w:r>
    </w:p>
    <w:p w:rsidR="00BD4C39" w:rsidRPr="0009049E" w:rsidRDefault="00BD4C39" w:rsidP="0009049E">
      <w:pPr>
        <w:spacing w:after="200"/>
        <w:rPr>
          <w:rFonts w:cs="Helvetica"/>
        </w:rPr>
      </w:pPr>
      <w:r w:rsidRPr="0009049E">
        <w:rPr>
          <w:rFonts w:cs="Helvetica"/>
        </w:rPr>
        <w:t>Es werden alle möglichen Touren durchprobiert, wobei die kürzeste Tour dann ausgewählt wird. In der Theorie ist dies die beste Methode. Sie führt jedoch dazu, dass sehr viele Touren durchprobiert werden müssen. Folglich wird die Laufzeit, durch die hohe Komplexität, erhöht.</w:t>
      </w:r>
    </w:p>
    <w:p w:rsidR="00BD4C39" w:rsidRDefault="00BD4C39" w:rsidP="00BD4C39">
      <w:pPr>
        <w:pStyle w:val="Listenabsatz"/>
        <w:numPr>
          <w:ilvl w:val="0"/>
          <w:numId w:val="33"/>
        </w:numPr>
        <w:spacing w:after="200"/>
        <w:rPr>
          <w:rFonts w:cs="Helvetica"/>
        </w:rPr>
      </w:pPr>
      <w:r>
        <w:rPr>
          <w:rFonts w:cs="Helvetica"/>
        </w:rPr>
        <w:lastRenderedPageBreak/>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51 Möglichkeiten zu einem Ort zu wandern. Am ersten Durchgangsort sind es dann nur noch 50 Möglichkeiten. Dies wird bis zum Schluss durchgeführt. Somit hat er am 51-ten Durchgangsort nur noch eine Möglichkeit um zum letzten Ort zu wandern.</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t>51 × 50 × 49</w:t>
      </w:r>
      <w:r w:rsidRPr="003A7F5C">
        <w:rPr>
          <w:rFonts w:cs="Helvetica"/>
        </w:rPr>
        <w:t xml:space="preserve"> </w:t>
      </w:r>
      <w:r>
        <w:rPr>
          <w:rFonts w:cs="Helvetica"/>
        </w:rPr>
        <w:t>×</w:t>
      </w:r>
      <w:r w:rsidRPr="003A7F5C">
        <w:rPr>
          <w:rFonts w:cs="Helvetica"/>
        </w:rPr>
        <w:t xml:space="preserve"> </w:t>
      </w:r>
      <w:r>
        <w:rPr>
          <w:rFonts w:cs="Helvetica"/>
        </w:rPr>
        <w:t>48</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w:t>
      </w:r>
      <w:r>
        <w:rPr>
          <w:rFonts w:cs="Helvetica"/>
        </w:rPr>
        <w:t>×</w:t>
      </w:r>
      <w:r w:rsidRPr="003A7F5C">
        <w:rPr>
          <w:rFonts w:cs="Helvetica"/>
        </w:rPr>
        <w:t xml:space="preserve"> 4 </w:t>
      </w:r>
      <w:r>
        <w:rPr>
          <w:rFonts w:cs="Helvetica"/>
        </w:rPr>
        <w:t>×</w:t>
      </w:r>
      <w:r w:rsidRPr="003A7F5C">
        <w:rPr>
          <w:rFonts w:cs="Helvetica"/>
        </w:rPr>
        <w:t xml:space="preserve"> 3 </w:t>
      </w:r>
      <w:r>
        <w:rPr>
          <w:rFonts w:cs="Helvetica"/>
        </w:rPr>
        <w:t>×</w:t>
      </w:r>
      <w:r w:rsidRPr="003A7F5C">
        <w:rPr>
          <w:rFonts w:cs="Helvetica"/>
        </w:rPr>
        <w:t xml:space="preserve"> 2 </w:t>
      </w:r>
      <w:r>
        <w:rPr>
          <w:rFonts w:cs="Helvetica"/>
        </w:rPr>
        <w:t>×</w:t>
      </w:r>
      <w:r w:rsidRPr="003A7F5C">
        <w:rPr>
          <w:rFonts w:cs="Helvetica"/>
        </w:rPr>
        <w:t xml:space="preserve"> 1 </w:t>
      </w:r>
      <w:r>
        <w:rPr>
          <w:rFonts w:cs="Helvetica"/>
        </w:rPr>
        <w:t>= 51</w:t>
      </w:r>
      <w:r w:rsidRPr="003A7F5C">
        <w:rPr>
          <w:rFonts w:cs="Helvetica"/>
        </w:rPr>
        <w:t xml:space="preserve">! </w:t>
      </w:r>
    </w:p>
    <w:p w:rsidR="00BD4C39" w:rsidRDefault="00BD4C39" w:rsidP="00BD4C39">
      <w:pPr>
        <w:pStyle w:val="Listenabsatz"/>
        <w:spacing w:after="200"/>
        <w:ind w:left="2160"/>
        <w:rPr>
          <w:rFonts w:cs="Helvetica"/>
          <w:vertAlign w:val="superscript"/>
        </w:rPr>
      </w:pPr>
      <w:r w:rsidRPr="003A7F5C">
        <w:rPr>
          <w:rFonts w:cs="Helvetica"/>
        </w:rPr>
        <w:t>=</w:t>
      </w:r>
      <w:r>
        <w:rPr>
          <w:rFonts w:cs="Helvetica"/>
        </w:rPr>
        <w:t xml:space="preserve"> 1.55111875 × 10</w:t>
      </w:r>
      <w:r w:rsidRPr="003A7F5C">
        <w:rPr>
          <w:rFonts w:cs="Helvetica"/>
          <w:vertAlign w:val="superscript"/>
        </w:rPr>
        <w:t>66</w:t>
      </w:r>
    </w:p>
    <w:p w:rsidR="00BD4C39" w:rsidRPr="0009049E" w:rsidRDefault="00BD4C39" w:rsidP="0009049E">
      <w:pPr>
        <w:spacing w:after="200"/>
        <w:rPr>
          <w:rFonts w:cs="Helvetica"/>
        </w:rPr>
      </w:pPr>
      <w:r w:rsidRPr="0009049E">
        <w:rPr>
          <w:rFonts w:cs="Helvetica"/>
        </w:rPr>
        <w:t>Somit sind 1.55111875 × 10</w:t>
      </w:r>
      <w:r w:rsidRPr="0009049E">
        <w:rPr>
          <w:rFonts w:cs="Helvetica"/>
          <w:vertAlign w:val="superscript"/>
        </w:rPr>
        <w:t>66</w:t>
      </w:r>
      <w:r w:rsidRPr="0009049E">
        <w:rPr>
          <w:rFonts w:cs="Helvetica"/>
        </w:rPr>
        <w:t xml:space="preserve"> Touren bei 52 Orten möglich. Da für beliebige Anzahl n von Orten = (n-1)! Touren durchzuprobieren sind. </w:t>
      </w:r>
    </w:p>
    <w:p w:rsidR="00BD4C39" w:rsidRPr="0009049E" w:rsidRDefault="00BD4C39" w:rsidP="0009049E">
      <w:pPr>
        <w:spacing w:after="200"/>
        <w:rPr>
          <w:rFonts w:cs="Helvetica"/>
        </w:rPr>
      </w:pPr>
      <w:r w:rsidRPr="0009049E">
        <w:rPr>
          <w:rFonts w:cs="Helvetica"/>
        </w:rPr>
        <w:t>Die Komplexität ist also:</w:t>
      </w:r>
    </w:p>
    <w:p w:rsidR="00BD4C39" w:rsidRPr="0009049E" w:rsidRDefault="0009049E" w:rsidP="0009049E">
      <w:pPr>
        <w:spacing w:after="200"/>
        <w:rPr>
          <w:rFonts w:cs="Helvetica"/>
        </w:rPr>
      </w:pPr>
      <w:r>
        <w:rPr>
          <w:rFonts w:cs="Helvetica"/>
        </w:rPr>
        <w:tab/>
      </w:r>
      <w:r w:rsidR="00BD4C39" w:rsidRPr="0009049E">
        <w:rPr>
          <w:rFonts w:cs="Helvetica"/>
        </w:rPr>
        <w:tab/>
      </w:r>
      <w:r w:rsidR="00BD4C39" w:rsidRPr="0009049E">
        <w:rPr>
          <w:rFonts w:cs="Helvetica"/>
        </w:rPr>
        <w:tab/>
      </w:r>
      <w:r w:rsidR="00BD4C39" w:rsidRPr="0009049E">
        <w:rPr>
          <w:rFonts w:cs="Helvetica"/>
        </w:rPr>
        <w:tab/>
        <w:t>O(n) = (n-1)!</w:t>
      </w:r>
    </w:p>
    <w:p w:rsidR="00BD4C39" w:rsidRPr="0009049E" w:rsidRDefault="00BD4C39" w:rsidP="0009049E">
      <w:pPr>
        <w:spacing w:after="200"/>
        <w:rPr>
          <w:rFonts w:cs="Helvetica"/>
        </w:rPr>
      </w:pPr>
      <w:r w:rsidRPr="0009049E">
        <w:rPr>
          <w:rFonts w:cs="Helvetica"/>
        </w:rPr>
        <w:t>Finden einer möglichst guten Tour:</w:t>
      </w:r>
    </w:p>
    <w:p w:rsidR="00BD4C39" w:rsidRPr="0009049E" w:rsidRDefault="00BD4C39" w:rsidP="0009049E">
      <w:pPr>
        <w:spacing w:after="200"/>
        <w:rPr>
          <w:rFonts w:cs="Helvetica"/>
        </w:rPr>
      </w:pPr>
      <w:r w:rsidRPr="0009049E">
        <w:rPr>
          <w:rFonts w:cs="Helvetica"/>
        </w:rPr>
        <w:t>Bei dieser Methode geht man in jedem Schritt zum nächstgelegenen Ort. Wenn dann alle Orte besucht wurden, geht man wieder zum Startort. Vorteil dieser Methode ist, dass am Anfang sehr kurze Entfernungen zurückgelegt werden. Daraus resultiert jedoch auch, dass am Ende die Auswahl der noch nicht besuchten Orte sehr gering sein kann. Somit ist es möglich, dass die Entfernungen, die noch zurückgelegt werden müssen, sehr groß sein können. Für diese Methode wird aber eine Liste benötigt, die jeder Ort mitführt, in der die Entfernungen zu den anderen Orten vermerkt sind.</w:t>
      </w:r>
    </w:p>
    <w:p w:rsidR="00BD4C39" w:rsidRDefault="00BD4C39" w:rsidP="00BD4C39">
      <w:pPr>
        <w:pStyle w:val="Listenabsatz"/>
        <w:numPr>
          <w:ilvl w:val="0"/>
          <w:numId w:val="33"/>
        </w:numPr>
        <w:spacing w:after="200"/>
        <w:rPr>
          <w:rFonts w:cs="Helvetica"/>
        </w:rPr>
      </w:pPr>
      <w:r>
        <w:rPr>
          <w:rFonts w:cs="Helvetica"/>
        </w:rPr>
        <w:t>Beispiel:</w:t>
      </w:r>
    </w:p>
    <w:p w:rsidR="00BD4C39" w:rsidRDefault="00BD4C39" w:rsidP="00BD4C39">
      <w:pPr>
        <w:pStyle w:val="Listenabsatz"/>
        <w:numPr>
          <w:ilvl w:val="1"/>
          <w:numId w:val="33"/>
        </w:numPr>
        <w:spacing w:after="200"/>
        <w:rPr>
          <w:rFonts w:cs="Helvetica"/>
        </w:rPr>
      </w:pPr>
      <w:r>
        <w:rPr>
          <w:rFonts w:cs="Helvetica"/>
        </w:rPr>
        <w:t>Ameisen TSP 52 Orte in Berlin</w:t>
      </w:r>
    </w:p>
    <w:p w:rsidR="00BD4C39" w:rsidRPr="0009049E" w:rsidRDefault="00BD4C39" w:rsidP="0009049E">
      <w:pPr>
        <w:spacing w:after="200"/>
        <w:rPr>
          <w:rFonts w:cs="Helvetica"/>
        </w:rPr>
      </w:pPr>
      <w:r w:rsidRPr="0009049E">
        <w:rPr>
          <w:rFonts w:cs="Helvetica"/>
        </w:rPr>
        <w:t>Am Startort hat jede Ameise für jede der 52 Orte die 51 Entfernungen zu den anderen Orten zu vergleichen. Die minimale Entfernung wird notiert.</w:t>
      </w:r>
    </w:p>
    <w:p w:rsidR="00BD4C39" w:rsidRDefault="00BD4C39" w:rsidP="00BD4C39">
      <w:pPr>
        <w:pStyle w:val="Listenabsatz"/>
        <w:numPr>
          <w:ilvl w:val="1"/>
          <w:numId w:val="33"/>
        </w:numPr>
        <w:spacing w:after="200"/>
        <w:rPr>
          <w:rFonts w:cs="Helvetica"/>
        </w:rPr>
      </w:pPr>
      <w:r>
        <w:rPr>
          <w:rFonts w:cs="Helvetica"/>
        </w:rPr>
        <w:t>Insgesamt:</w:t>
      </w:r>
    </w:p>
    <w:p w:rsidR="00BD4C39" w:rsidRDefault="00BD4C39" w:rsidP="00BD4C39">
      <w:pPr>
        <w:pStyle w:val="Listenabsatz"/>
        <w:spacing w:after="200"/>
        <w:ind w:left="2160"/>
        <w:rPr>
          <w:rFonts w:cs="Helvetica"/>
        </w:rPr>
      </w:pPr>
      <w:r>
        <w:rPr>
          <w:rFonts w:cs="Helvetica"/>
        </w:rPr>
        <w:lastRenderedPageBreak/>
        <w:t>51 × 52 = 2.652 Schritte</w:t>
      </w:r>
    </w:p>
    <w:p w:rsidR="00BD4C39" w:rsidRPr="0009049E" w:rsidRDefault="00BD4C39" w:rsidP="0009049E">
      <w:pPr>
        <w:spacing w:after="200"/>
        <w:rPr>
          <w:rFonts w:cs="Helvetica"/>
        </w:rPr>
      </w:pPr>
      <w:r w:rsidRPr="0009049E">
        <w:rPr>
          <w:rFonts w:cs="Helvetica"/>
        </w:rPr>
        <w:t>Somit sind 2.652 Schritte für eine beliebige Anzahl n von Orten durchzuführen.</w:t>
      </w:r>
    </w:p>
    <w:p w:rsidR="00BD4C39" w:rsidRPr="0009049E" w:rsidRDefault="00BD4C39" w:rsidP="0009049E">
      <w:pPr>
        <w:spacing w:after="200"/>
        <w:rPr>
          <w:rFonts w:cs="Helvetica"/>
        </w:rPr>
      </w:pPr>
      <w:r w:rsidRPr="0009049E">
        <w:rPr>
          <w:rFonts w:cs="Helvetica"/>
        </w:rPr>
        <w:t>Die Komplexität beträgt also:</w:t>
      </w:r>
    </w:p>
    <w:p w:rsidR="00BD4C39" w:rsidRDefault="0009049E" w:rsidP="009D6BB5">
      <w:pPr>
        <w:spacing w:after="200"/>
        <w:rPr>
          <w:rFonts w:cs="Helvetica"/>
        </w:rPr>
      </w:pPr>
      <w:r>
        <w:rPr>
          <w:rFonts w:cs="Helvetica"/>
        </w:rPr>
        <w:tab/>
      </w:r>
      <w:r w:rsidR="00BD4C39" w:rsidRPr="0009049E">
        <w:rPr>
          <w:rFonts w:cs="Helvetica"/>
        </w:rPr>
        <w:tab/>
      </w:r>
      <w:r w:rsidR="00BD4C39" w:rsidRPr="0009049E">
        <w:rPr>
          <w:rFonts w:cs="Helvetica"/>
        </w:rPr>
        <w:tab/>
      </w:r>
      <w:r w:rsidR="00BD4C39" w:rsidRPr="0009049E">
        <w:rPr>
          <w:rFonts w:cs="Helvetica"/>
        </w:rPr>
        <w:tab/>
        <w:t>O(n) = n × (n-1) = n²-n</w:t>
      </w:r>
    </w:p>
    <w:p w:rsidR="009D6BB5" w:rsidRPr="009D6BB5" w:rsidRDefault="009D6BB5" w:rsidP="009D6BB5">
      <w:pPr>
        <w:spacing w:after="200"/>
        <w:rPr>
          <w:rFonts w:cs="Helvetica"/>
        </w:rPr>
      </w:pPr>
    </w:p>
    <w:p w:rsidR="00BF3366" w:rsidRDefault="00423DD0" w:rsidP="00BF3366">
      <w:pPr>
        <w:pStyle w:val="berschrift2"/>
      </w:pPr>
      <w:bookmarkStart w:id="13" w:name="_Toc307659456"/>
      <w:r>
        <w:t>Unser Projekt</w:t>
      </w:r>
      <w:bookmarkEnd w:id="13"/>
    </w:p>
    <w:p w:rsidR="006632F4" w:rsidRDefault="00423DD0" w:rsidP="00BF3366">
      <w:pPr>
        <w:pStyle w:val="berschrift2"/>
        <w:numPr>
          <w:ilvl w:val="3"/>
          <w:numId w:val="1"/>
        </w:numPr>
      </w:pPr>
      <w:bookmarkStart w:id="14" w:name="_Toc307659457"/>
      <w:r>
        <w:t>XP-Techniken</w:t>
      </w:r>
      <w:bookmarkEnd w:id="14"/>
    </w:p>
    <w:p w:rsidR="00654A8A" w:rsidRDefault="00654A8A" w:rsidP="00654A8A"/>
    <w:p w:rsidR="00BD4C39" w:rsidRDefault="00654A8A" w:rsidP="00654A8A">
      <w:r>
        <w:t>Zur Realisierung d</w:t>
      </w:r>
      <w:r w:rsidR="00580F5C">
        <w:t>es Projektes war dem Team eine Z</w:t>
      </w:r>
      <w:r>
        <w:t xml:space="preserve">eit von acht Wochen gegeben. Diese wurden in zwei </w:t>
      </w:r>
      <w:r w:rsidRPr="004665D9">
        <w:rPr>
          <w:i/>
        </w:rPr>
        <w:t>Iterationen</w:t>
      </w:r>
      <w:r>
        <w:rPr>
          <w:i/>
        </w:rPr>
        <w:t xml:space="preserve"> </w:t>
      </w:r>
      <w:r>
        <w:t xml:space="preserve">mit einem Zwischenrelease und einem Endrelease. Um mit dem Prinzip </w:t>
      </w:r>
      <w:r w:rsidRPr="004665D9">
        <w:rPr>
          <w:i/>
        </w:rPr>
        <w:t>Collective-Code-Ownership</w:t>
      </w:r>
      <w:r>
        <w:rPr>
          <w:i/>
        </w:rPr>
        <w:t xml:space="preserve"> </w:t>
      </w:r>
      <w:r>
        <w:t xml:space="preserve">zu arbeiten wurde am Anfang der ersten Iteration ein Repository aufgesetzt. Nachdem nach dem ersten von zwei </w:t>
      </w:r>
      <w:proofErr w:type="spellStart"/>
      <w:r w:rsidRPr="004665D9">
        <w:rPr>
          <w:i/>
        </w:rPr>
        <w:t>Pla</w:t>
      </w:r>
      <w:r>
        <w:rPr>
          <w:i/>
        </w:rPr>
        <w:t>n</w:t>
      </w:r>
      <w:r w:rsidRPr="004665D9">
        <w:rPr>
          <w:i/>
        </w:rPr>
        <w:t>ning</w:t>
      </w:r>
      <w:proofErr w:type="spellEnd"/>
      <w:r w:rsidRPr="004665D9">
        <w:rPr>
          <w:i/>
        </w:rPr>
        <w:t>-Games</w:t>
      </w:r>
      <w:r>
        <w:t xml:space="preserve"> die Anforderungen an das Programm für das erste Release klar waren, wurden die ersten </w:t>
      </w:r>
      <w:r w:rsidRPr="004665D9">
        <w:rPr>
          <w:i/>
        </w:rPr>
        <w:t>Story-Cards</w:t>
      </w:r>
      <w:r>
        <w:t xml:space="preserve"> erstellt. Da das Team keine Möglichkeit hatte in einem konstanten, lokalen Umfeld zu arbeiten, war es nicht möglich ein </w:t>
      </w:r>
      <w:r w:rsidRPr="004665D9">
        <w:rPr>
          <w:i/>
        </w:rPr>
        <w:t>Story-Board</w:t>
      </w:r>
      <w:r>
        <w:t xml:space="preserve"> zu erstellen um die Cards</w:t>
      </w:r>
      <w:r w:rsidR="00D7227D">
        <w:t xml:space="preserve"> zu verwalten. Eine d</w:t>
      </w:r>
      <w:r>
        <w:t xml:space="preserve">igitale Lösung musste helfen. Mittels eines Tabellenkalkulationsprogramms wurden also die Story-Cards gehalten und über das Repository und aktualisiert. Daraufhin ging es dann in die Entwicklungsphase. Hier wurden zuerst </w:t>
      </w:r>
      <w:proofErr w:type="spellStart"/>
      <w:r w:rsidRPr="00F4421E">
        <w:rPr>
          <w:i/>
        </w:rPr>
        <w:t>Coding</w:t>
      </w:r>
      <w:proofErr w:type="spellEnd"/>
      <w:r w:rsidRPr="00F4421E">
        <w:rPr>
          <w:i/>
        </w:rPr>
        <w:t xml:space="preserve"> Standards</w:t>
      </w:r>
      <w:r>
        <w:t xml:space="preserve"> festgelegt, die es strikt einzuhalten galt. Codiert wurde zum großen Teil mit der Technik </w:t>
      </w:r>
      <w:proofErr w:type="spellStart"/>
      <w:r w:rsidRPr="00DA7659">
        <w:rPr>
          <w:i/>
        </w:rPr>
        <w:t>Pairprogramming</w:t>
      </w:r>
      <w:proofErr w:type="spellEnd"/>
      <w:r>
        <w:t xml:space="preserve">. Nach der Fertiggestellung einer Funktion, wurde diese sofort getestet (Unit-Test) und mit </w:t>
      </w:r>
      <w:proofErr w:type="spellStart"/>
      <w:r>
        <w:t>Refactoring</w:t>
      </w:r>
      <w:proofErr w:type="spellEnd"/>
      <w:r>
        <w:t xml:space="preserve"> möglichst leicht </w:t>
      </w:r>
      <w:r w:rsidR="00D7227D">
        <w:t>verständlich</w:t>
      </w:r>
      <w:r>
        <w:t xml:space="preserve"> strukturiert. Ein großer Vorteil für den Entwicklungsprozess war, dass der Kunde immer für Fragen bereitstand (</w:t>
      </w:r>
      <w:r w:rsidRPr="00DE44A6">
        <w:rPr>
          <w:i/>
        </w:rPr>
        <w:t>On</w:t>
      </w:r>
      <w:r w:rsidR="00D215D2">
        <w:rPr>
          <w:i/>
        </w:rPr>
        <w:t xml:space="preserve"> Sit</w:t>
      </w:r>
      <w:r w:rsidRPr="00DE44A6">
        <w:rPr>
          <w:i/>
        </w:rPr>
        <w:t>e-Customer</w:t>
      </w:r>
      <w:r>
        <w:t>). So konnten Unklarheiten sofort geklärt werden.</w:t>
      </w:r>
    </w:p>
    <w:p w:rsidR="00654A8A" w:rsidRPr="00714459" w:rsidRDefault="00654A8A" w:rsidP="00654A8A">
      <w:pPr>
        <w:rPr>
          <w:sz w:val="22"/>
          <w:szCs w:val="22"/>
        </w:rPr>
      </w:pPr>
      <w:r>
        <w:t xml:space="preserve">Immer wenn das Team zusammengetroffen ist, wurde ein </w:t>
      </w:r>
      <w:r w:rsidRPr="001950F8">
        <w:rPr>
          <w:i/>
        </w:rPr>
        <w:t>S</w:t>
      </w:r>
      <w:r w:rsidR="00D215D2">
        <w:rPr>
          <w:i/>
        </w:rPr>
        <w:t>t</w:t>
      </w:r>
      <w:r w:rsidRPr="001950F8">
        <w:rPr>
          <w:i/>
        </w:rPr>
        <w:t>and</w:t>
      </w:r>
      <w:r w:rsidR="00D215D2">
        <w:rPr>
          <w:i/>
        </w:rPr>
        <w:t>-</w:t>
      </w:r>
      <w:proofErr w:type="spellStart"/>
      <w:r w:rsidR="00D215D2">
        <w:rPr>
          <w:i/>
        </w:rPr>
        <w:t>U</w:t>
      </w:r>
      <w:r w:rsidRPr="001950F8">
        <w:rPr>
          <w:i/>
        </w:rPr>
        <w:t>p</w:t>
      </w:r>
      <w:proofErr w:type="spellEnd"/>
      <w:r w:rsidRPr="001950F8">
        <w:rPr>
          <w:i/>
        </w:rPr>
        <w:t>-Meeting</w:t>
      </w:r>
      <w:r>
        <w:t xml:space="preserve"> vollzogen um einen besseren Gesamtüberblick über den Stand des Projektes zu gewährleisten.</w:t>
      </w:r>
    </w:p>
    <w:p w:rsidR="00654A8A" w:rsidRPr="00654A8A" w:rsidRDefault="00654A8A" w:rsidP="00654A8A"/>
    <w:p w:rsidR="006632F4" w:rsidRDefault="00423DD0" w:rsidP="00BF3366">
      <w:pPr>
        <w:pStyle w:val="berschrift2"/>
      </w:pPr>
      <w:bookmarkStart w:id="15" w:name="_Toc307659458"/>
      <w:r>
        <w:t>Implementierung</w:t>
      </w:r>
      <w:bookmarkEnd w:id="15"/>
    </w:p>
    <w:p w:rsidR="00496475" w:rsidRDefault="00496475" w:rsidP="00496475"/>
    <w:p w:rsidR="009B7104" w:rsidRPr="009B7104" w:rsidRDefault="009B7104" w:rsidP="00496475">
      <w:pPr>
        <w:rPr>
          <w:b/>
        </w:rPr>
      </w:pPr>
      <w:r>
        <w:rPr>
          <w:b/>
        </w:rPr>
        <w:t>Aufbau der GUI</w:t>
      </w:r>
    </w:p>
    <w:p w:rsidR="00354931" w:rsidRDefault="00354931" w:rsidP="00496475"/>
    <w:p w:rsidR="00411094" w:rsidRDefault="00411094" w:rsidP="00C547EC">
      <w:pPr>
        <w:keepNext/>
        <w:jc w:val="center"/>
      </w:pPr>
      <w:r>
        <w:rPr>
          <w:noProof/>
        </w:rPr>
        <w:drawing>
          <wp:inline distT="0" distB="0" distL="0" distR="0">
            <wp:extent cx="3351471" cy="2414083"/>
            <wp:effectExtent l="19050" t="0" r="1329" b="0"/>
            <wp:docPr id="8" name="Grafik 7" descr="Eingabefenster after 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abefenster after algo.jpg"/>
                    <pic:cNvPicPr/>
                  </pic:nvPicPr>
                  <pic:blipFill>
                    <a:blip r:embed="rId14" cstate="print"/>
                    <a:stretch>
                      <a:fillRect/>
                    </a:stretch>
                  </pic:blipFill>
                  <pic:spPr>
                    <a:xfrm>
                      <a:off x="0" y="0"/>
                      <a:ext cx="3354683" cy="2416397"/>
                    </a:xfrm>
                    <a:prstGeom prst="rect">
                      <a:avLst/>
                    </a:prstGeom>
                  </pic:spPr>
                </pic:pic>
              </a:graphicData>
            </a:graphic>
          </wp:inline>
        </w:drawing>
      </w:r>
    </w:p>
    <w:p w:rsidR="00411094" w:rsidRDefault="00411094" w:rsidP="00C547EC">
      <w:pPr>
        <w:pStyle w:val="Beschriftung"/>
        <w:jc w:val="center"/>
      </w:pPr>
      <w:bookmarkStart w:id="16" w:name="_Toc307760576"/>
      <w:r>
        <w:t xml:space="preserve">Abbildung </w:t>
      </w:r>
      <w:r w:rsidR="00435B69">
        <w:fldChar w:fldCharType="begin"/>
      </w:r>
      <w:r w:rsidR="00435B69">
        <w:instrText xml:space="preserve"> SEQ Abbildung \* ARABIC </w:instrText>
      </w:r>
      <w:r w:rsidR="00435B69">
        <w:fldChar w:fldCharType="separate"/>
      </w:r>
      <w:r w:rsidR="00A714C4">
        <w:rPr>
          <w:noProof/>
        </w:rPr>
        <w:t>2</w:t>
      </w:r>
      <w:r w:rsidR="00435B69">
        <w:rPr>
          <w:noProof/>
        </w:rPr>
        <w:fldChar w:fldCharType="end"/>
      </w:r>
      <w:r>
        <w:t>: Eingabefenster</w:t>
      </w:r>
      <w:bookmarkEnd w:id="16"/>
    </w:p>
    <w:p w:rsidR="00411094" w:rsidRPr="00411094" w:rsidRDefault="00411094" w:rsidP="00411094"/>
    <w:p w:rsidR="003D68D4" w:rsidRDefault="00C074BC" w:rsidP="00496475">
      <w:r>
        <w:t>Im</w:t>
      </w:r>
      <w:r w:rsidR="003D68D4">
        <w:t xml:space="preserve"> </w:t>
      </w:r>
      <w:r w:rsidR="00A93E90">
        <w:t>Eingabet</w:t>
      </w:r>
      <w:r w:rsidR="003D68D4">
        <w:t>eil der GUI</w:t>
      </w:r>
      <w:r w:rsidR="00E7737D">
        <w:t xml:space="preserve"> (siehe Abb. 1)</w:t>
      </w:r>
      <w:r w:rsidR="003D68D4">
        <w:t xml:space="preserve"> können die Parameter, die den Algorithmus beeinflussen, </w:t>
      </w:r>
      <w:r w:rsidR="00AD22C2">
        <w:t>eingestellt</w:t>
      </w:r>
      <w:r w:rsidR="003D68D4">
        <w:t xml:space="preserve"> werden. Über eine Schaltfläche kann der Algorithmus gestartet und wieder beendet werden. Im Ausgabeteil der GUI werden beim Durchlaufen des Algorithmus globale und iterative Durchschnitts- und Bestwerte angezeigt. Um den Fortschritt sehen zu können, wird angezeigt, wie lange der Algorithmus bereits läuft, welche Ameise gerade durch ihren Weg geht und im der welche Iteration gerade durchlaufen wird.</w:t>
      </w:r>
    </w:p>
    <w:p w:rsidR="003D68D4" w:rsidRDefault="003D68D4" w:rsidP="00496475"/>
    <w:p w:rsidR="00E7737D" w:rsidRDefault="00E7737D" w:rsidP="00C547EC">
      <w:pPr>
        <w:keepNext/>
        <w:jc w:val="center"/>
      </w:pPr>
      <w:r>
        <w:rPr>
          <w:noProof/>
        </w:rPr>
        <w:lastRenderedPageBreak/>
        <w:drawing>
          <wp:inline distT="0" distB="0" distL="0" distR="0">
            <wp:extent cx="2736850" cy="2586000"/>
            <wp:effectExtent l="19050" t="0" r="6350" b="0"/>
            <wp:docPr id="6" name="Grafik 0" descr="Ants Frame ohne 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 Frame ohne Tour.jpg"/>
                    <pic:cNvPicPr/>
                  </pic:nvPicPr>
                  <pic:blipFill>
                    <a:blip r:embed="rId15" cstate="print"/>
                    <a:stretch>
                      <a:fillRect/>
                    </a:stretch>
                  </pic:blipFill>
                  <pic:spPr>
                    <a:xfrm>
                      <a:off x="0" y="0"/>
                      <a:ext cx="2739065" cy="2583712"/>
                    </a:xfrm>
                    <a:prstGeom prst="rect">
                      <a:avLst/>
                    </a:prstGeom>
                  </pic:spPr>
                </pic:pic>
              </a:graphicData>
            </a:graphic>
          </wp:inline>
        </w:drawing>
      </w:r>
    </w:p>
    <w:p w:rsidR="00E7737D" w:rsidRDefault="00E7737D" w:rsidP="00D215D2">
      <w:pPr>
        <w:pStyle w:val="Beschriftung"/>
        <w:jc w:val="center"/>
      </w:pPr>
      <w:bookmarkStart w:id="17" w:name="_Toc307760577"/>
      <w:r>
        <w:t xml:space="preserve">Abbildung </w:t>
      </w:r>
      <w:r w:rsidR="00435B69">
        <w:fldChar w:fldCharType="begin"/>
      </w:r>
      <w:r w:rsidR="00435B69">
        <w:instrText xml:space="preserve"> SEQ Abbildung \* ARABIC </w:instrText>
      </w:r>
      <w:r w:rsidR="00435B69">
        <w:fldChar w:fldCharType="separate"/>
      </w:r>
      <w:r w:rsidR="00A714C4">
        <w:rPr>
          <w:noProof/>
        </w:rPr>
        <w:t>3</w:t>
      </w:r>
      <w:r w:rsidR="00435B69">
        <w:rPr>
          <w:noProof/>
        </w:rPr>
        <w:fldChar w:fldCharType="end"/>
      </w:r>
      <w:r>
        <w:t xml:space="preserve">: </w:t>
      </w:r>
      <w:r w:rsidRPr="00F87BE1">
        <w:t>Zeichenfenster mit Berlin52 TSP</w:t>
      </w:r>
      <w:bookmarkEnd w:id="17"/>
    </w:p>
    <w:p w:rsidR="003D68D4" w:rsidRDefault="003D68D4" w:rsidP="00496475">
      <w:r>
        <w:t xml:space="preserve">In einem Menüpunkt kann ein leeres TSP erstellt werden. Der Benutzer sieht dann ein leeres Fenster, in das per Mausklick eigene Punkte </w:t>
      </w:r>
      <w:r w:rsidR="00D215D2">
        <w:t>gesetzt werden können</w:t>
      </w:r>
      <w:r>
        <w:t>.</w:t>
      </w:r>
    </w:p>
    <w:p w:rsidR="003D68D4" w:rsidRDefault="003D68D4" w:rsidP="00496475">
      <w:r>
        <w:t>Ein anderer Menüpunkt lässt eine TSP-Datei laden. Die Koordinaten, die in der TSP-Datei hinterlegt sind, werden in ein Array aus Punkten gespeichert und in ein Fenster gezeichnet</w:t>
      </w:r>
      <w:r w:rsidR="00E7737D">
        <w:t xml:space="preserve"> (siehe Abb. 2)</w:t>
      </w:r>
      <w:r>
        <w:t xml:space="preserve">. </w:t>
      </w:r>
      <w:r w:rsidR="008C0904">
        <w:t>Zu den nun bereits vorhanden Punkten lassen sich per Mausklick wieder eigene, neue Punkte hinzufügen. Das Fenster lässt sich in der Größe beliebig verändern.</w:t>
      </w:r>
    </w:p>
    <w:p w:rsidR="008C0904" w:rsidRDefault="008C0904" w:rsidP="00496475">
      <w:r>
        <w:t>Nachdem der Algorithmus durchgelaufen ist, können die erreichten Werte in einer XML-Datei abgespeichert werden. Diese Datei enthält die Bestwerte, die Parameter, die Dauer und den optimalen Weg.</w:t>
      </w:r>
    </w:p>
    <w:p w:rsidR="009B7104" w:rsidRDefault="009B7104" w:rsidP="00496475"/>
    <w:p w:rsidR="009B7104" w:rsidRPr="009B7104" w:rsidRDefault="009B7104" w:rsidP="00496475">
      <w:pPr>
        <w:rPr>
          <w:b/>
        </w:rPr>
      </w:pPr>
      <w:r>
        <w:rPr>
          <w:b/>
        </w:rPr>
        <w:t>Der Algorithmus</w:t>
      </w:r>
    </w:p>
    <w:p w:rsidR="009B7104" w:rsidRDefault="009B7104" w:rsidP="00496475"/>
    <w:p w:rsidR="00496475" w:rsidRDefault="00496475" w:rsidP="00496475">
      <w:r>
        <w:t xml:space="preserve">Hauptbestandteil der Implementierung </w:t>
      </w:r>
      <w:r w:rsidR="00012037">
        <w:t>war die Umsetzung des Algorithmus, der das Ameisenverhalten simuliert. Das erfolgte in Pair-Programming-Sitzungen. Einer der Partner</w:t>
      </w:r>
      <w:r w:rsidR="003146CC">
        <w:t xml:space="preserve"> war von Anfang an mit der Erstellung des Programms beschäftigt. Der zweite Partner</w:t>
      </w:r>
      <w:r w:rsidR="00012037">
        <w:t xml:space="preserve"> </w:t>
      </w:r>
      <w:r w:rsidR="003146CC">
        <w:t xml:space="preserve">hat sich vorher mit der Theorie des Ameisenalgorithmus auseinander gesetzt und dabei bereits Ideen </w:t>
      </w:r>
      <w:r w:rsidR="00E44A80">
        <w:t>gesammelt</w:t>
      </w:r>
      <w:r w:rsidR="003146CC">
        <w:t>, wie sich der Algorithmus am besten implementieren lässt.</w:t>
      </w:r>
    </w:p>
    <w:p w:rsidR="003146CC" w:rsidRDefault="003146CC" w:rsidP="00496475"/>
    <w:p w:rsidR="003146CC" w:rsidRDefault="003146CC" w:rsidP="00496475">
      <w:r>
        <w:lastRenderedPageBreak/>
        <w:t>Die Städte wurden aus der gegebenen TSP-Datei</w:t>
      </w:r>
      <w:r w:rsidR="00CA5F9D">
        <w:t xml:space="preserve"> in eine Liste gelesen. Jede Stadt hat als Attribute ihren X- und Y-Wert im Koordinatensystem</w:t>
      </w:r>
      <w:r w:rsidR="00E44A80">
        <w:t>,</w:t>
      </w:r>
      <w:r w:rsidR="00CA5F9D">
        <w:t xml:space="preserve"> sowie eine weitere Liste. In dieser Liste</w:t>
      </w:r>
      <w:r w:rsidR="00CF6AAE">
        <w:t xml:space="preserve"> sind </w:t>
      </w:r>
      <w:r w:rsidR="00CA5F9D">
        <w:t>alle nachfolgenden Städte</w:t>
      </w:r>
      <w:r w:rsidR="00FF68EB">
        <w:t>, die dazugehörige</w:t>
      </w:r>
      <w:r w:rsidR="00CF6AAE">
        <w:t>n</w:t>
      </w:r>
      <w:r w:rsidR="00FF68EB">
        <w:t xml:space="preserve"> Entfernung</w:t>
      </w:r>
      <w:r w:rsidR="00CF6AAE">
        <w:t>en</w:t>
      </w:r>
      <w:r w:rsidR="00FF68EB">
        <w:t xml:space="preserve"> sowie die Attraktivität und den </w:t>
      </w:r>
      <w:proofErr w:type="spellStart"/>
      <w:r w:rsidR="00FF68EB">
        <w:t>Pheromongehalt</w:t>
      </w:r>
      <w:proofErr w:type="spellEnd"/>
      <w:r w:rsidR="00FF68EB">
        <w:t xml:space="preserve"> des Weges</w:t>
      </w:r>
      <w:r w:rsidR="00CA5F9D">
        <w:t xml:space="preserve"> </w:t>
      </w:r>
      <w:r w:rsidR="00E44A80">
        <w:t>angegeben</w:t>
      </w:r>
      <w:r w:rsidR="00FF68EB">
        <w:t>. Es entsteht die Struktur einer oberen Dreiecksmatrix. Dadurch ist sichergestellt, dass die Information</w:t>
      </w:r>
      <w:r w:rsidR="00643EC0">
        <w:t>en</w:t>
      </w:r>
      <w:r w:rsidR="00FF68EB">
        <w:t xml:space="preserve"> über die Wege zwischen zwei Städten nur einmal vorhanden sind.</w:t>
      </w:r>
      <w:r w:rsidR="00CF6AAE">
        <w:t xml:space="preserve"> Zum besseren Aufruf eines Listenelements werden </w:t>
      </w:r>
      <w:proofErr w:type="spellStart"/>
      <w:r w:rsidR="00CF6AAE">
        <w:rPr>
          <w:i/>
        </w:rPr>
        <w:t>Sorted</w:t>
      </w:r>
      <w:proofErr w:type="spellEnd"/>
      <w:r w:rsidR="00CF6AAE">
        <w:rPr>
          <w:i/>
        </w:rPr>
        <w:t xml:space="preserve"> Lists</w:t>
      </w:r>
      <w:r w:rsidR="00CF6AAE">
        <w:t xml:space="preserve"> verwendet</w:t>
      </w:r>
      <w:r w:rsidR="00827588">
        <w:t>.</w:t>
      </w:r>
      <w:r w:rsidR="00FF68EB">
        <w:t xml:space="preserve"> </w:t>
      </w:r>
      <w:r w:rsidR="00643EC0">
        <w:t>Das Durchsuchen und Aktualisieren der Listen ist dadurch einfacher.</w:t>
      </w:r>
      <w:r w:rsidR="00CF6AAE">
        <w:t xml:space="preserve"> </w:t>
      </w:r>
      <w:r w:rsidR="00827588">
        <w:t>Bevor auf ein Listenelement zugergriffen wird, prüft eine Methode die richtige Reihenfolge der beiden Schlüsselwerte. So wird ein Zugriff auf die untere, leere Hälfte der Matrix ausgeschlossen.</w:t>
      </w:r>
    </w:p>
    <w:p w:rsidR="00253A23" w:rsidRDefault="00253A23" w:rsidP="00496475">
      <w:r>
        <w:t xml:space="preserve">Jede Ameise besitzt die Attribute </w:t>
      </w:r>
      <w:proofErr w:type="spellStart"/>
      <w:r w:rsidRPr="00253A23">
        <w:rPr>
          <w:i/>
        </w:rPr>
        <w:t>firstCity</w:t>
      </w:r>
      <w:proofErr w:type="spellEnd"/>
      <w:r>
        <w:t xml:space="preserve">, </w:t>
      </w:r>
      <w:proofErr w:type="spellStart"/>
      <w:r w:rsidR="00E8091F">
        <w:t>c</w:t>
      </w:r>
      <w:r w:rsidRPr="00253A23">
        <w:rPr>
          <w:i/>
        </w:rPr>
        <w:t>ity</w:t>
      </w:r>
      <w:proofErr w:type="spellEnd"/>
      <w:r>
        <w:t xml:space="preserve"> und </w:t>
      </w:r>
      <w:proofErr w:type="spellStart"/>
      <w:r w:rsidRPr="00253A23">
        <w:rPr>
          <w:i/>
        </w:rPr>
        <w:t>walkedDistance</w:t>
      </w:r>
      <w:proofErr w:type="spellEnd"/>
      <w:r>
        <w:t xml:space="preserve">. Darin werden die Ausgangsstadt, die aktuelle Stadt und die bereits zurückgelegte Distanz </w:t>
      </w:r>
      <w:r w:rsidR="00747DD7">
        <w:t>gespeichert. Des Weiteren besitzt jede Ameise eine Liste mit allen Städten, die sie noch nicht besucht hat. Die Ameisen sind in einer Liste arrangiert, um sie nacheinander abarbeiten zu können.</w:t>
      </w:r>
    </w:p>
    <w:p w:rsidR="00253A23" w:rsidRDefault="00747DD7" w:rsidP="00496475">
      <w:r>
        <w:t xml:space="preserve">Nach dem Start des Algorithmus werden die Städteliste und die Ameisenliste erstellt. Für den </w:t>
      </w:r>
      <w:proofErr w:type="spellStart"/>
      <w:r>
        <w:t>Pheromongehalt</w:t>
      </w:r>
      <w:proofErr w:type="spellEnd"/>
      <w:r>
        <w:t xml:space="preserve"> auf den Wegen zwischen den Städten wird der Startwert genommen. Jede Ameise wird zufällig in einer Stadt abgesetzt, ihrer ersten Stadt. Diese Stadt wird aus der Liste der Ameise gelöscht.</w:t>
      </w:r>
    </w:p>
    <w:p w:rsidR="00CF6AAE" w:rsidRDefault="00CF6AAE" w:rsidP="00496475"/>
    <w:p w:rsidR="00747DD7" w:rsidRDefault="00747DD7" w:rsidP="00496475">
      <w:r>
        <w:t xml:space="preserve">Nun beginnt der eigentliche Algorithmus. Die erste Ameise in der Liste </w:t>
      </w:r>
      <w:r w:rsidR="00B34D7E">
        <w:t>berechnet</w:t>
      </w:r>
      <w:r w:rsidR="00CF6AAE">
        <w:t>, solange sie noch nicht alle Städte besucht hat,</w:t>
      </w:r>
      <w:r>
        <w:t xml:space="preserve"> in welche Stadt sie als nächstes geht.</w:t>
      </w:r>
      <w:r w:rsidR="00CF6AAE">
        <w:t xml:space="preserve"> Zur Berechnung wird die oben beschriebene Formel verwendet. Es wird die Wahrscheinlichkeit zu jeder noch in der Liste vorhanden Stadt berechnet, die Ergebnisse werden gespeichert. Die Ameise geht anschließend in die Stadt, die das größte Ergebnis besitzt. Die</w:t>
      </w:r>
      <w:r w:rsidR="00E8091F">
        <w:t>se</w:t>
      </w:r>
      <w:r w:rsidR="00CF6AAE">
        <w:t xml:space="preserve"> Stadt wird aus der Liste gelöscht.</w:t>
      </w:r>
    </w:p>
    <w:p w:rsidR="00CC3F61" w:rsidRPr="00CF6AAE" w:rsidRDefault="00CF6AAE" w:rsidP="00496475">
      <w:r w:rsidRPr="00CF6AAE">
        <w:t xml:space="preserve">Das Attribut </w:t>
      </w:r>
      <w:proofErr w:type="spellStart"/>
      <w:r w:rsidRPr="00CF6AAE">
        <w:rPr>
          <w:i/>
        </w:rPr>
        <w:t>walkedDistance</w:t>
      </w:r>
      <w:proofErr w:type="spellEnd"/>
      <w:r w:rsidRPr="00CF6AAE">
        <w:t xml:space="preserve"> wird aktualisiert, indem</w:t>
      </w:r>
      <w:r>
        <w:t xml:space="preserve"> zu dem aktuellen Weg die soeben zurückgelegte Wegstrecke dazu addiert wird.</w:t>
      </w:r>
      <w:r w:rsidR="00827588">
        <w:t xml:space="preserve"> Zusätzlich werden in ein Array aus Punkten (mit X- und Y-Werten) die Koordinaten der neuen Stadt geschrieben. Dieses Array wird benutzt, um später den Weg der Ameise zu zeichnen.</w:t>
      </w:r>
    </w:p>
    <w:p w:rsidR="00CF6AAE" w:rsidRDefault="00CC3F61" w:rsidP="00496475">
      <w:r>
        <w:lastRenderedPageBreak/>
        <w:t>Ist die Liste mit den noch nicht besuchten Städten leer, geht die Ameise zurück zu ihrer Ausgangstadt</w:t>
      </w:r>
      <w:r w:rsidR="00BB49AC">
        <w:t>. Auf dem Ausgabefenster wird der Weg der Ameise gezeichnet.</w:t>
      </w:r>
      <w:r w:rsidR="00756F53">
        <w:t xml:space="preserve"> Ist der aktuelle Weg kürzer als der vorher kürzeste Weg, wird er im Ausgabefenster hervorgehoben gezeichnet, ansonsten im Hintergrund in grau</w:t>
      </w:r>
      <w:r w:rsidR="00951744">
        <w:t xml:space="preserve"> (siehe Abb. 3)</w:t>
      </w:r>
      <w:r w:rsidR="00756F53">
        <w:t>.</w:t>
      </w:r>
      <w:r w:rsidR="00BB49AC">
        <w:t xml:space="preserve"> Im Anschluss wird der </w:t>
      </w:r>
      <w:proofErr w:type="spellStart"/>
      <w:r w:rsidR="00BB49AC">
        <w:t>Pheromongehalt</w:t>
      </w:r>
      <w:proofErr w:type="spellEnd"/>
      <w:r w:rsidR="00BB49AC">
        <w:t xml:space="preserve"> jedes Weges mit der oben beschriebenen Formel aktualisiert. </w:t>
      </w:r>
      <w:r w:rsidR="00756F53">
        <w:t>Dieser Vorgang wiederholt sich für alle Ameisen. Sind alle Ameisen durchgelaufen, ist eine Iteration beendet. Vor der nächsten Iteration werden die Listen mit den nicht besuchten Städten der Ameisen wieder</w:t>
      </w:r>
      <w:r w:rsidR="0054068D">
        <w:t xml:space="preserve"> </w:t>
      </w:r>
      <w:r w:rsidR="00756F53">
        <w:t>aufgefüllt. Nun kann die nächste Iteration beginnen.</w:t>
      </w:r>
    </w:p>
    <w:p w:rsidR="00E8091F" w:rsidRPr="00CF6AAE" w:rsidRDefault="00E8091F" w:rsidP="00496475"/>
    <w:p w:rsidR="00411094" w:rsidRDefault="00411094" w:rsidP="00C547EC">
      <w:pPr>
        <w:keepNext/>
        <w:jc w:val="center"/>
      </w:pPr>
      <w:r>
        <w:rPr>
          <w:noProof/>
        </w:rPr>
        <w:drawing>
          <wp:inline distT="0" distB="0" distL="0" distR="0">
            <wp:extent cx="2453108" cy="2317897"/>
            <wp:effectExtent l="19050" t="0" r="4342" b="0"/>
            <wp:docPr id="7" name="Grafik 6" descr="Ants Frame mit 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s Frame mit Tour.jpg"/>
                    <pic:cNvPicPr/>
                  </pic:nvPicPr>
                  <pic:blipFill>
                    <a:blip r:embed="rId16" cstate="print"/>
                    <a:stretch>
                      <a:fillRect/>
                    </a:stretch>
                  </pic:blipFill>
                  <pic:spPr>
                    <a:xfrm>
                      <a:off x="0" y="0"/>
                      <a:ext cx="2455615" cy="2320266"/>
                    </a:xfrm>
                    <a:prstGeom prst="rect">
                      <a:avLst/>
                    </a:prstGeom>
                  </pic:spPr>
                </pic:pic>
              </a:graphicData>
            </a:graphic>
          </wp:inline>
        </w:drawing>
      </w:r>
    </w:p>
    <w:p w:rsidR="00411094" w:rsidRDefault="00411094" w:rsidP="00C547EC">
      <w:pPr>
        <w:pStyle w:val="Beschriftung"/>
        <w:jc w:val="center"/>
      </w:pPr>
      <w:bookmarkStart w:id="18" w:name="_Toc307760578"/>
      <w:r>
        <w:t xml:space="preserve">Abbildung </w:t>
      </w:r>
      <w:r w:rsidR="00435B69">
        <w:fldChar w:fldCharType="begin"/>
      </w:r>
      <w:r w:rsidR="00435B69">
        <w:instrText xml:space="preserve"> SEQ Abbildung \* ARABIC </w:instrText>
      </w:r>
      <w:r w:rsidR="00435B69">
        <w:fldChar w:fldCharType="separate"/>
      </w:r>
      <w:r w:rsidR="00A714C4">
        <w:rPr>
          <w:noProof/>
        </w:rPr>
        <w:t>4</w:t>
      </w:r>
      <w:r w:rsidR="00435B69">
        <w:rPr>
          <w:noProof/>
        </w:rPr>
        <w:fldChar w:fldCharType="end"/>
      </w:r>
      <w:r>
        <w:t>: Zeichenfenster nach dem Durchlaufen des Algorithmus</w:t>
      </w:r>
      <w:bookmarkEnd w:id="18"/>
    </w:p>
    <w:p w:rsidR="00411094" w:rsidRDefault="00411094" w:rsidP="00496475"/>
    <w:p w:rsidR="00E8091F" w:rsidRDefault="00E8091F" w:rsidP="00496475">
      <w:proofErr w:type="gramStart"/>
      <w:r>
        <w:t>Das</w:t>
      </w:r>
      <w:proofErr w:type="gramEnd"/>
      <w:r>
        <w:t xml:space="preserve"> Algorithmus endet, wenn eines der drei Abbruchkriterien erreicht ist:</w:t>
      </w:r>
    </w:p>
    <w:p w:rsidR="00E8091F" w:rsidRDefault="00E8091F" w:rsidP="00E8091F">
      <w:pPr>
        <w:pStyle w:val="Listenabsatz"/>
        <w:numPr>
          <w:ilvl w:val="0"/>
          <w:numId w:val="33"/>
        </w:numPr>
      </w:pPr>
      <w:r>
        <w:t>Vorgegebene Anzahl von Iterationen durchlaufen.</w:t>
      </w:r>
    </w:p>
    <w:p w:rsidR="00E8091F" w:rsidRDefault="00E8091F" w:rsidP="00E8091F">
      <w:pPr>
        <w:pStyle w:val="Listenabsatz"/>
        <w:numPr>
          <w:ilvl w:val="0"/>
          <w:numId w:val="33"/>
        </w:numPr>
      </w:pPr>
      <w:r>
        <w:t>Vorgegebenen Schwellwert für eine Tour erreicht.</w:t>
      </w:r>
    </w:p>
    <w:p w:rsidR="00E8091F" w:rsidRDefault="00E8091F" w:rsidP="00E8091F">
      <w:pPr>
        <w:pStyle w:val="Listenabsatz"/>
        <w:numPr>
          <w:ilvl w:val="0"/>
          <w:numId w:val="33"/>
        </w:numPr>
      </w:pPr>
      <w:r>
        <w:t>Bestwert für das Problem erreicht.</w:t>
      </w:r>
    </w:p>
    <w:p w:rsidR="00E8091F" w:rsidRDefault="00E8091F" w:rsidP="00E8091F"/>
    <w:p w:rsidR="00E8091F" w:rsidRPr="00CF6AAE" w:rsidRDefault="00E8091F" w:rsidP="00496475">
      <w:r>
        <w:t>Die Werte für die Abbruchkriterien werden im Eingabefenster</w:t>
      </w:r>
      <w:r w:rsidR="00A714C4">
        <w:t xml:space="preserve"> festgelegt. </w:t>
      </w:r>
    </w:p>
    <w:p w:rsidR="006632F4" w:rsidRDefault="00393090" w:rsidP="006632F4">
      <w:pPr>
        <w:pStyle w:val="berschrift2"/>
      </w:pPr>
      <w:r>
        <w:t>Testfälle</w:t>
      </w:r>
    </w:p>
    <w:p w:rsidR="00A714C4" w:rsidRDefault="00A714C4" w:rsidP="00A714C4"/>
    <w:p w:rsidR="00192BEF" w:rsidRDefault="00192BEF" w:rsidP="00A714C4">
      <w:r>
        <w:lastRenderedPageBreak/>
        <w:t>Nach der Implementierung des Algorithmus konnten Tests durchgeführt werden. Dabei wurde erkannt, dass die Ergebnisse besser werden, wenn wenige Ameisen und viele Iterationen benutzt werden.</w:t>
      </w:r>
    </w:p>
    <w:p w:rsidR="00192BEF" w:rsidRDefault="00192BEF" w:rsidP="00A714C4">
      <w:r>
        <w:t xml:space="preserve">Zu Beginn der Tests wurden alle Parameter auf 1 gesetzt. Am Anfang des Algorithmus wurden gute Werte gefunden. Da aufgrund des hohen Wertes für den Verdunstungsparameter bereits nach dem ersten </w:t>
      </w:r>
      <w:proofErr w:type="spellStart"/>
      <w:r>
        <w:t>Pheromonupdate</w:t>
      </w:r>
      <w:proofErr w:type="spellEnd"/>
      <w:r>
        <w:t xml:space="preserve"> fast kein Pheromon mehr auf den Wegen lag, gingen die Ameisen zum Schluss lange Wege und konnten keine bessere Lösung mehr finden.</w:t>
      </w:r>
    </w:p>
    <w:p w:rsidR="00192BEF" w:rsidRDefault="00F56D0D" w:rsidP="00A714C4">
      <w:r>
        <w:t xml:space="preserve">Der Wert für die </w:t>
      </w:r>
      <w:proofErr w:type="spellStart"/>
      <w:r>
        <w:t>Pheromonverdunstung</w:t>
      </w:r>
      <w:proofErr w:type="spellEnd"/>
      <w:r>
        <w:t xml:space="preserve"> wurde verringert. Daraufhin pendelten sich die Touren nach ein paar Iterationen bei einem relativ guten Wert ein, der globale Bestwert konnte aber nicht noch einmal unterboten werden. Dieser wurde immer noch direkt am Anfang erreicht. </w:t>
      </w:r>
      <w:r w:rsidR="00BF7A4A">
        <w:t>Um dieses Problem zu beheben,</w:t>
      </w:r>
      <w:r>
        <w:t xml:space="preserve"> wurde der heuristische Parameter verringert. Dadurch werden die Wege, die viele Ameisen gehen stärker mit Pheromon belegt.</w:t>
      </w:r>
    </w:p>
    <w:p w:rsidR="00F56D0D" w:rsidRDefault="00BF7A4A" w:rsidP="00A714C4">
      <w:r>
        <w:t>Die Durchschnittswerte verringerten sich wieder ein bisschen, der Bestwert wurde aber immer noch direkt zu Beginn erstellt. Nun wurde Alpha verringert und Beta vergrößert. Nun wurde der Bestwert immer mal wieder unterboten. Der Algorithmus wurde also mit jeder Iteration besser, das Ziel für die optimalen Parameter war erreicht. Zum Abschluss wurde noch mit großen Alpha und kleinem Beta getestet. Die erreichten Werte waren jedoch sehr schlecht.</w:t>
      </w:r>
    </w:p>
    <w:p w:rsidR="007E60A5" w:rsidRDefault="007E60A5" w:rsidP="00A714C4"/>
    <w:p w:rsidR="007E60A5" w:rsidRDefault="007E60A5" w:rsidP="00A714C4">
      <w:r>
        <w:t>Damit sind folgende optimale Parameter festgestellt worden:</w:t>
      </w:r>
    </w:p>
    <w:p w:rsidR="007E60A5" w:rsidRDefault="007E60A5" w:rsidP="007E60A5">
      <w:pPr>
        <w:pStyle w:val="Listenabsatz"/>
        <w:numPr>
          <w:ilvl w:val="0"/>
          <w:numId w:val="36"/>
        </w:numPr>
      </w:pPr>
      <w:r>
        <w:t>Alpha = 0,2</w:t>
      </w:r>
    </w:p>
    <w:p w:rsidR="007E60A5" w:rsidRDefault="007E60A5" w:rsidP="007E60A5">
      <w:pPr>
        <w:pStyle w:val="Listenabsatz"/>
        <w:numPr>
          <w:ilvl w:val="0"/>
          <w:numId w:val="36"/>
        </w:numPr>
      </w:pPr>
      <w:r>
        <w:t>Beta = 8</w:t>
      </w:r>
    </w:p>
    <w:p w:rsidR="007E60A5" w:rsidRDefault="007E60A5" w:rsidP="007E60A5">
      <w:pPr>
        <w:pStyle w:val="Listenabsatz"/>
        <w:numPr>
          <w:ilvl w:val="0"/>
          <w:numId w:val="36"/>
        </w:numPr>
      </w:pPr>
      <w:proofErr w:type="spellStart"/>
      <w:r>
        <w:t>Rho</w:t>
      </w:r>
      <w:proofErr w:type="spellEnd"/>
      <w:r>
        <w:t xml:space="preserve"> = 0,3</w:t>
      </w:r>
    </w:p>
    <w:p w:rsidR="007E60A5" w:rsidRDefault="007E60A5" w:rsidP="007E60A5">
      <w:pPr>
        <w:pStyle w:val="Listenabsatz"/>
        <w:numPr>
          <w:ilvl w:val="0"/>
          <w:numId w:val="36"/>
        </w:numPr>
      </w:pPr>
      <w:r>
        <w:t>Tau</w:t>
      </w:r>
      <w:r w:rsidRPr="007E60A5">
        <w:rPr>
          <w:vertAlign w:val="subscript"/>
        </w:rPr>
        <w:t>0</w:t>
      </w:r>
      <w:r>
        <w:t xml:space="preserve"> = 1</w:t>
      </w:r>
    </w:p>
    <w:p w:rsidR="007E60A5" w:rsidRDefault="007E60A5" w:rsidP="007E60A5">
      <w:pPr>
        <w:pStyle w:val="Listenabsatz"/>
        <w:numPr>
          <w:ilvl w:val="0"/>
          <w:numId w:val="36"/>
        </w:numPr>
      </w:pPr>
      <w:r>
        <w:t>Q = 0,01</w:t>
      </w:r>
    </w:p>
    <w:p w:rsidR="00A714C4" w:rsidRPr="00A714C4" w:rsidRDefault="00A714C4" w:rsidP="00A714C4"/>
    <w:p w:rsidR="006632F4" w:rsidRDefault="00423DD0" w:rsidP="006632F4">
      <w:pPr>
        <w:pStyle w:val="berschrift2"/>
      </w:pPr>
      <w:bookmarkStart w:id="19" w:name="_Toc307659460"/>
      <w:r>
        <w:t>Fazit</w:t>
      </w:r>
      <w:bookmarkEnd w:id="19"/>
    </w:p>
    <w:p w:rsidR="00F50185" w:rsidRDefault="00F50185" w:rsidP="00F50185"/>
    <w:p w:rsidR="00F50185" w:rsidRDefault="00891778" w:rsidP="00F50185">
      <w:r>
        <w:lastRenderedPageBreak/>
        <w:t>Das Fazit der Gruppe zum Projekt „Lösung des TSP Problems mittels Ameisensystemen“ fällt insgesamt positiv aus.</w:t>
      </w:r>
    </w:p>
    <w:p w:rsidR="00891778" w:rsidRDefault="00891778" w:rsidP="00F50185"/>
    <w:p w:rsidR="00891778" w:rsidRDefault="00891778" w:rsidP="00F50185">
      <w:r>
        <w:t xml:space="preserve">Das Ziel des Projektes bestand darin, die im Teilmodul „Projektmanagement“ kennengelernten modernen Projektmanagement- und Programmiertechniken anzuwenden. </w:t>
      </w:r>
    </w:p>
    <w:p w:rsidR="00CE0B84" w:rsidRDefault="00CE0B84" w:rsidP="00F50185"/>
    <w:p w:rsidR="00CE0B84" w:rsidRDefault="00CE0B84" w:rsidP="00F50185">
      <w:r>
        <w:t xml:space="preserve">Dies war in vielen Fällen, wie beispielsweise dem Pair </w:t>
      </w:r>
      <w:proofErr w:type="spellStart"/>
      <w:r>
        <w:t>Programming</w:t>
      </w:r>
      <w:proofErr w:type="spellEnd"/>
      <w:r>
        <w:t xml:space="preserve"> oder dem Collective Code Ownership sehr gut möglich.</w:t>
      </w:r>
    </w:p>
    <w:p w:rsidR="00CE0B84" w:rsidRDefault="00CE0B84" w:rsidP="00F50185"/>
    <w:p w:rsidR="00CE0B84" w:rsidRDefault="00CE0B84" w:rsidP="00F50185">
      <w:r>
        <w:t>Für einige Techniken war das Projekt der Meinung der Gruppe nach allerdings eher weniger geeignet (Story Cards), da Aufgrund der Anzahl der Aufgaben und der Gruppengröße der direkte Kommunikationsweg der schnellere und einfacher zu organisierende war.</w:t>
      </w:r>
    </w:p>
    <w:p w:rsidR="00DE07C9" w:rsidRDefault="00DE07C9" w:rsidP="00F50185"/>
    <w:p w:rsidR="00DE07C9" w:rsidRPr="00F50185" w:rsidRDefault="00DE07C9" w:rsidP="00F50185">
      <w:r>
        <w:t>Als weiterer positiver Punkt wird angesehen, dass ein Problem der theoretischen Informatik, welches bereits in früheren Semestern erläutert wurde praktisch gelöst wurde.</w:t>
      </w:r>
      <w:bookmarkStart w:id="20" w:name="_GoBack"/>
      <w:bookmarkEnd w:id="20"/>
    </w:p>
    <w:p w:rsidR="00423DD0" w:rsidRPr="00423DD0" w:rsidRDefault="00423DD0" w:rsidP="00423DD0">
      <w:pPr>
        <w:pStyle w:val="berschrift2"/>
      </w:pPr>
      <w:bookmarkStart w:id="21" w:name="_Toc307659461"/>
      <w:r>
        <w:t>Ausblick</w:t>
      </w:r>
      <w:bookmarkEnd w:id="21"/>
    </w:p>
    <w:p w:rsidR="00A50180" w:rsidRDefault="00A50180">
      <w:pPr>
        <w:spacing w:line="240" w:lineRule="auto"/>
        <w:jc w:val="left"/>
      </w:pPr>
    </w:p>
    <w:p w:rsidR="00A50180" w:rsidRDefault="00A50180">
      <w:pPr>
        <w:spacing w:line="240" w:lineRule="auto"/>
        <w:jc w:val="left"/>
      </w:pPr>
      <w:r>
        <w:t>Während den Arbeiten an der zweiten und somit aktuellen Programmversion von ANTS-TSP wurden an verschiedenen Stellen des Programms Verbesserungspotenziale entdeckt.</w:t>
      </w:r>
    </w:p>
    <w:p w:rsidR="00A50180" w:rsidRDefault="00A50180">
      <w:pPr>
        <w:spacing w:line="240" w:lineRule="auto"/>
        <w:jc w:val="left"/>
      </w:pPr>
    </w:p>
    <w:p w:rsidR="00A50180" w:rsidRDefault="00A50180">
      <w:pPr>
        <w:spacing w:line="240" w:lineRule="auto"/>
        <w:jc w:val="left"/>
      </w:pPr>
      <w:r>
        <w:t>Diese sind sowohl in der GUI als auch in der Logik bzw. den Funktionen zu finden.</w:t>
      </w:r>
    </w:p>
    <w:p w:rsidR="00A50180" w:rsidRDefault="00A50180">
      <w:pPr>
        <w:spacing w:line="240" w:lineRule="auto"/>
        <w:jc w:val="left"/>
      </w:pPr>
    </w:p>
    <w:p w:rsidR="00A50180" w:rsidRDefault="00A50180">
      <w:pPr>
        <w:spacing w:line="240" w:lineRule="auto"/>
        <w:jc w:val="left"/>
      </w:pPr>
      <w:r>
        <w:t>So würde es die Benutzerfreundlichkeit steigern, wenn man den Fenster</w:t>
      </w:r>
      <w:r w:rsidR="00891778">
        <w:t>n die Möglichkeit des „</w:t>
      </w:r>
      <w:proofErr w:type="spellStart"/>
      <w:r w:rsidR="00891778">
        <w:t>andockens</w:t>
      </w:r>
      <w:proofErr w:type="spellEnd"/>
      <w:r w:rsidR="00891778">
        <w:t>“</w:t>
      </w:r>
      <w:r>
        <w:t xml:space="preserve"> bietet.</w:t>
      </w:r>
    </w:p>
    <w:p w:rsidR="00A50180" w:rsidRDefault="00A50180">
      <w:pPr>
        <w:spacing w:line="240" w:lineRule="auto"/>
        <w:jc w:val="left"/>
      </w:pPr>
    </w:p>
    <w:p w:rsidR="00A61285" w:rsidRDefault="00A50180">
      <w:pPr>
        <w:spacing w:line="240" w:lineRule="auto"/>
        <w:jc w:val="left"/>
      </w:pPr>
      <w:proofErr w:type="spellStart"/>
      <w:r>
        <w:t>Im</w:t>
      </w:r>
      <w:proofErr w:type="spellEnd"/>
      <w:r>
        <w:t xml:space="preserve"> Bezug auf die Logik bieten sich Verbesserungsmöglichkeiten dahingehend, dass die Performance, also die Abarbeitungszeit des Algorithmus deutlich verbessert werden kann.</w:t>
      </w:r>
    </w:p>
    <w:p w:rsidR="00A50180" w:rsidRDefault="00A50180">
      <w:pPr>
        <w:spacing w:line="240" w:lineRule="auto"/>
        <w:jc w:val="left"/>
      </w:pPr>
    </w:p>
    <w:p w:rsidR="00A50180" w:rsidRDefault="00A50180">
      <w:pPr>
        <w:spacing w:line="240" w:lineRule="auto"/>
        <w:jc w:val="left"/>
      </w:pPr>
      <w:r>
        <w:t xml:space="preserve">Eine funktionale Erweiterung die sich anbietet, wäre dem </w:t>
      </w:r>
      <w:r w:rsidR="00891778">
        <w:t>Benutzer die Möglichkeit zu geben gespeicherte Dateien erneut zu laden, um so genutzte Eigenschaftswerte und durchlaufene Touren erneut darzustellen.</w:t>
      </w:r>
    </w:p>
    <w:p w:rsidR="00561BA1" w:rsidRPr="003A7F5C" w:rsidRDefault="00561BA1" w:rsidP="003A7F5C">
      <w:pPr>
        <w:pStyle w:val="Listenabsatz"/>
        <w:spacing w:after="200"/>
        <w:ind w:left="709"/>
        <w:rPr>
          <w:rFonts w:cs="Helvetica"/>
        </w:rPr>
      </w:pPr>
    </w:p>
    <w:p w:rsidR="005400BF" w:rsidRPr="00DC5C81" w:rsidRDefault="005400BF" w:rsidP="005400BF">
      <w:pPr>
        <w:pStyle w:val="berschrift1"/>
      </w:pPr>
      <w:bookmarkStart w:id="22" w:name="_Toc307659462"/>
      <w:r w:rsidRPr="00DC5C81">
        <w:t>Anhang</w:t>
      </w:r>
      <w:bookmarkEnd w:id="22"/>
    </w:p>
    <w:p w:rsidR="005400BF" w:rsidRDefault="005400BF" w:rsidP="005400BF"/>
    <w:p w:rsidR="00D7227D" w:rsidRDefault="00D7227D" w:rsidP="00D7227D">
      <w:pPr>
        <w:pStyle w:val="Listenabsatz"/>
        <w:numPr>
          <w:ilvl w:val="0"/>
          <w:numId w:val="35"/>
        </w:numPr>
      </w:pPr>
      <w:r>
        <w:t>Ausdruck der Story Cards</w:t>
      </w:r>
    </w:p>
    <w:p w:rsidR="005400BF" w:rsidRPr="00DC5C81" w:rsidRDefault="005400BF">
      <w:pPr>
        <w:spacing w:line="240" w:lineRule="auto"/>
        <w:jc w:val="left"/>
      </w:pPr>
      <w:r w:rsidRPr="00DC5C81">
        <w:br w:type="page"/>
      </w:r>
    </w:p>
    <w:p w:rsidR="005C4D62" w:rsidRDefault="005C4D62" w:rsidP="005C4D62">
      <w:pPr>
        <w:pStyle w:val="berschrift1"/>
        <w:numPr>
          <w:ilvl w:val="0"/>
          <w:numId w:val="0"/>
        </w:numPr>
        <w:ind w:left="340"/>
      </w:pPr>
    </w:p>
    <w:p w:rsidR="005400BF" w:rsidRPr="00DC5C81" w:rsidRDefault="005400BF" w:rsidP="005400BF">
      <w:pPr>
        <w:pStyle w:val="berschrift1"/>
      </w:pPr>
      <w:bookmarkStart w:id="23" w:name="_Toc307659463"/>
      <w:r w:rsidRPr="00DC5C81">
        <w:t>Quellenverzeichnis</w:t>
      </w:r>
      <w:bookmarkEnd w:id="23"/>
    </w:p>
    <w:p w:rsidR="001C0C71" w:rsidRDefault="001C0C71" w:rsidP="001C0C71">
      <w:pPr>
        <w:pStyle w:val="berschrift2"/>
      </w:pPr>
      <w:r w:rsidRPr="00B60D13">
        <w:t xml:space="preserve"> </w:t>
      </w:r>
      <w:bookmarkStart w:id="24" w:name="_Toc307659464"/>
      <w:r w:rsidRPr="00B60D13">
        <w:t>Internetquellen</w:t>
      </w:r>
      <w:bookmarkEnd w:id="24"/>
    </w:p>
    <w:p w:rsidR="00870588" w:rsidRDefault="00870588" w:rsidP="00870588"/>
    <w:p w:rsidR="00870588" w:rsidRPr="00870588" w:rsidRDefault="00870588" w:rsidP="00870588">
      <w:r w:rsidRPr="00870588">
        <w:t>http://www.informatik.uni-kiel.de/~gej/publ/halle2.pdf</w:t>
      </w:r>
    </w:p>
    <w:p w:rsidR="005E3974" w:rsidRDefault="005E3974">
      <w:pPr>
        <w:spacing w:line="240" w:lineRule="auto"/>
        <w:jc w:val="left"/>
        <w:rPr>
          <w:i/>
          <w:sz w:val="22"/>
        </w:rPr>
      </w:pPr>
      <w:r>
        <w:rPr>
          <w:i/>
          <w:sz w:val="22"/>
        </w:rPr>
        <w:br w:type="page"/>
      </w:r>
    </w:p>
    <w:p w:rsidR="005E3974" w:rsidRDefault="005E3974" w:rsidP="005E3974">
      <w:pPr>
        <w:pStyle w:val="berschrift2"/>
        <w:numPr>
          <w:ilvl w:val="0"/>
          <w:numId w:val="0"/>
        </w:numPr>
        <w:ind w:left="340" w:hanging="340"/>
      </w:pPr>
    </w:p>
    <w:p w:rsidR="001C0C71" w:rsidRPr="00B60D13" w:rsidRDefault="001C0C71" w:rsidP="001C0C71">
      <w:pPr>
        <w:pStyle w:val="berschrift2"/>
      </w:pPr>
      <w:bookmarkStart w:id="25" w:name="_Toc307659465"/>
      <w:r w:rsidRPr="00B60D13">
        <w:t>Abbildungsquellen</w:t>
      </w:r>
      <w:bookmarkEnd w:id="25"/>
    </w:p>
    <w:p w:rsidR="00FA7FC1" w:rsidRPr="00C4702B" w:rsidRDefault="00FA7FC1" w:rsidP="00C4702B">
      <w:pPr>
        <w:spacing w:after="200"/>
        <w:rPr>
          <w:i/>
          <w:sz w:val="22"/>
        </w:rPr>
      </w:pPr>
    </w:p>
    <w:p w:rsidR="00C4702B" w:rsidRPr="00C4702B" w:rsidRDefault="00C4702B" w:rsidP="00C4702B">
      <w:pPr>
        <w:pStyle w:val="Listenabsatz"/>
        <w:numPr>
          <w:ilvl w:val="0"/>
          <w:numId w:val="22"/>
        </w:numPr>
        <w:rPr>
          <w:rFonts w:cs="Helvetica"/>
        </w:rPr>
      </w:pPr>
      <w:r w:rsidRPr="00C4702B">
        <w:rPr>
          <w:rFonts w:cs="Helvetica"/>
        </w:rPr>
        <w:t>http://www.sterne-hotels-berlin.de/img/s_bahn_plan_l.gif</w:t>
      </w:r>
    </w:p>
    <w:p w:rsidR="00C4702B" w:rsidRPr="00FA7FC1" w:rsidRDefault="00C4702B" w:rsidP="001C0C71">
      <w:pPr>
        <w:pStyle w:val="Listenabsatz"/>
        <w:numPr>
          <w:ilvl w:val="0"/>
          <w:numId w:val="22"/>
        </w:numPr>
        <w:spacing w:after="200"/>
        <w:rPr>
          <w:i/>
          <w:sz w:val="22"/>
        </w:rPr>
      </w:pPr>
    </w:p>
    <w:p w:rsidR="00FA7FC1" w:rsidRPr="00C4702B" w:rsidRDefault="00435B69" w:rsidP="001C0C71">
      <w:pPr>
        <w:pStyle w:val="Listenabsatz"/>
        <w:numPr>
          <w:ilvl w:val="0"/>
          <w:numId w:val="22"/>
        </w:numPr>
        <w:spacing w:after="200"/>
        <w:rPr>
          <w:i/>
          <w:sz w:val="22"/>
        </w:rPr>
      </w:pPr>
      <w:hyperlink r:id="rId17" w:history="1">
        <w:r w:rsidR="00FA7FC1">
          <w:rPr>
            <w:rStyle w:val="Hyperlink"/>
          </w:rPr>
          <w:t>http://blog.aplikacja.info/wp-content/uploads/2009/09/hibernate_logo_a.png</w:t>
        </w:r>
      </w:hyperlink>
    </w:p>
    <w:p w:rsidR="00C4702B" w:rsidRPr="00FA7FC1" w:rsidRDefault="00C4702B" w:rsidP="001C0C71">
      <w:pPr>
        <w:pStyle w:val="Listenabsatz"/>
        <w:numPr>
          <w:ilvl w:val="0"/>
          <w:numId w:val="22"/>
        </w:numPr>
        <w:spacing w:after="200"/>
        <w:rPr>
          <w:i/>
          <w:sz w:val="22"/>
        </w:rPr>
      </w:pPr>
    </w:p>
    <w:p w:rsidR="005400BF" w:rsidRPr="00DC5C81" w:rsidRDefault="005400BF">
      <w:pPr>
        <w:spacing w:line="240" w:lineRule="auto"/>
        <w:jc w:val="left"/>
      </w:pPr>
      <w:r w:rsidRPr="00DC5C81">
        <w:br w:type="page"/>
      </w:r>
    </w:p>
    <w:p w:rsidR="003B0C28" w:rsidRDefault="003B0C28" w:rsidP="003B0C28">
      <w:pPr>
        <w:pStyle w:val="berschrift1"/>
        <w:numPr>
          <w:ilvl w:val="0"/>
          <w:numId w:val="0"/>
        </w:numPr>
        <w:ind w:left="340"/>
      </w:pPr>
    </w:p>
    <w:p w:rsidR="005400BF" w:rsidRPr="00DC5C81" w:rsidRDefault="005400BF" w:rsidP="005400BF">
      <w:pPr>
        <w:pStyle w:val="berschrift1"/>
      </w:pPr>
      <w:bookmarkStart w:id="26" w:name="_Toc307659466"/>
      <w:r w:rsidRPr="00DC5C81">
        <w:t>Ehrenwörtliche Erklärung</w:t>
      </w:r>
      <w:bookmarkEnd w:id="26"/>
    </w:p>
    <w:p w:rsidR="005400BF" w:rsidRPr="006A169E" w:rsidRDefault="005400BF" w:rsidP="005400BF">
      <w:pPr>
        <w:autoSpaceDE w:val="0"/>
        <w:autoSpaceDN w:val="0"/>
        <w:adjustRightInd w:val="0"/>
        <w:jc w:val="left"/>
        <w:rPr>
          <w:sz w:val="28"/>
          <w:szCs w:val="23"/>
          <w:lang w:eastAsia="en-US"/>
        </w:rPr>
      </w:pPr>
    </w:p>
    <w:p w:rsidR="005400BF" w:rsidRPr="006A169E" w:rsidRDefault="005400BF" w:rsidP="005400BF">
      <w:pPr>
        <w:autoSpaceDE w:val="0"/>
        <w:autoSpaceDN w:val="0"/>
        <w:adjustRightInd w:val="0"/>
        <w:jc w:val="left"/>
        <w:rPr>
          <w:sz w:val="28"/>
          <w:szCs w:val="23"/>
          <w:lang w:eastAsia="en-US"/>
        </w:rPr>
      </w:pPr>
      <w:r w:rsidRPr="006A169E">
        <w:rPr>
          <w:sz w:val="28"/>
          <w:szCs w:val="23"/>
          <w:lang w:eastAsia="en-US"/>
        </w:rPr>
        <w:t xml:space="preserve">Ich </w:t>
      </w:r>
      <w:r w:rsidRPr="00DC5C81">
        <w:rPr>
          <w:sz w:val="28"/>
          <w:szCs w:val="23"/>
          <w:lang w:eastAsia="en-US"/>
        </w:rPr>
        <w:t>erkläre</w:t>
      </w:r>
      <w:r w:rsidRPr="006A169E">
        <w:rPr>
          <w:sz w:val="28"/>
          <w:szCs w:val="23"/>
          <w:lang w:eastAsia="en-US"/>
        </w:rPr>
        <w:t xml:space="preserve"> </w:t>
      </w:r>
      <w:r w:rsidRPr="00DC5C81">
        <w:rPr>
          <w:sz w:val="28"/>
          <w:szCs w:val="23"/>
          <w:lang w:eastAsia="en-US"/>
        </w:rPr>
        <w:t>hiermit</w:t>
      </w:r>
      <w:r w:rsidRPr="006A169E">
        <w:rPr>
          <w:sz w:val="28"/>
          <w:szCs w:val="23"/>
          <w:lang w:eastAsia="en-US"/>
        </w:rPr>
        <w:t xml:space="preserve"> </w:t>
      </w:r>
      <w:r w:rsidRPr="00DC5C81">
        <w:rPr>
          <w:sz w:val="28"/>
          <w:szCs w:val="23"/>
          <w:lang w:eastAsia="en-US"/>
        </w:rPr>
        <w:t>ehrenwörtlich</w:t>
      </w:r>
      <w:r w:rsidRPr="006A169E">
        <w:rPr>
          <w:sz w:val="28"/>
          <w:szCs w:val="23"/>
          <w:lang w:eastAsia="en-US"/>
        </w:rPr>
        <w:t>:</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ohne fremde Hilfe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angefertigt</w:t>
      </w:r>
      <w:r w:rsidR="00DC5C81" w:rsidRPr="00DC5C81">
        <w:rPr>
          <w:sz w:val="28"/>
          <w:szCs w:val="23"/>
          <w:lang w:eastAsia="en-US"/>
        </w:rPr>
        <w:t xml:space="preserve"> </w:t>
      </w:r>
      <w:r w:rsidRPr="00DC5C81">
        <w:rPr>
          <w:sz w:val="28"/>
          <w:szCs w:val="23"/>
          <w:lang w:eastAsia="en-US"/>
        </w:rPr>
        <w:t>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die Übernahme wörtlicher Zitate aus der Literatur </w:t>
      </w:r>
    </w:p>
    <w:p w:rsidR="005400BF" w:rsidRPr="00DC5C81" w:rsidRDefault="005400BF" w:rsidP="00DC5C81">
      <w:pPr>
        <w:autoSpaceDE w:val="0"/>
        <w:autoSpaceDN w:val="0"/>
        <w:adjustRightInd w:val="0"/>
        <w:ind w:left="680" w:firstLine="340"/>
        <w:jc w:val="left"/>
        <w:rPr>
          <w:sz w:val="28"/>
          <w:szCs w:val="23"/>
          <w:lang w:eastAsia="en-US"/>
        </w:rPr>
      </w:pPr>
      <w:r w:rsidRPr="00DC5C81">
        <w:rPr>
          <w:sz w:val="28"/>
          <w:szCs w:val="23"/>
          <w:lang w:eastAsia="en-US"/>
        </w:rPr>
        <w:t>sowie die</w:t>
      </w:r>
    </w:p>
    <w:p w:rsid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 xml:space="preserve">Verwendung der Gedanken anderer Autoren an den </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entsprechenden</w:t>
      </w:r>
    </w:p>
    <w:p w:rsidR="005400BF" w:rsidRPr="00DC5C81" w:rsidRDefault="005400BF" w:rsidP="005400BF">
      <w:pPr>
        <w:autoSpaceDE w:val="0"/>
        <w:autoSpaceDN w:val="0"/>
        <w:adjustRightInd w:val="0"/>
        <w:ind w:left="680" w:firstLine="340"/>
        <w:jc w:val="left"/>
        <w:rPr>
          <w:sz w:val="28"/>
          <w:szCs w:val="23"/>
          <w:lang w:eastAsia="en-US"/>
        </w:rPr>
      </w:pPr>
      <w:r w:rsidRPr="00DC5C81">
        <w:rPr>
          <w:sz w:val="28"/>
          <w:szCs w:val="23"/>
          <w:lang w:eastAsia="en-US"/>
        </w:rPr>
        <w:t>Stellen innerhalb der Arbeit gekennzeichnet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meinen Praxistransferbericht bei keiner anderen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Prüfung</w:t>
      </w:r>
      <w:r w:rsidR="00DC5C81">
        <w:rPr>
          <w:sz w:val="28"/>
          <w:szCs w:val="23"/>
          <w:lang w:eastAsia="en-US"/>
        </w:rPr>
        <w:t xml:space="preserve"> </w:t>
      </w:r>
      <w:r w:rsidRPr="00DC5C81">
        <w:rPr>
          <w:sz w:val="28"/>
          <w:szCs w:val="23"/>
          <w:lang w:eastAsia="en-US"/>
        </w:rPr>
        <w:t>vorgelegt habe,</w:t>
      </w:r>
    </w:p>
    <w:p w:rsidR="00DC5C81" w:rsidRPr="00DC5C81" w:rsidRDefault="005400BF" w:rsidP="00DC5C81">
      <w:pPr>
        <w:pStyle w:val="Listenabsatz"/>
        <w:numPr>
          <w:ilvl w:val="0"/>
          <w:numId w:val="20"/>
        </w:numPr>
        <w:autoSpaceDE w:val="0"/>
        <w:autoSpaceDN w:val="0"/>
        <w:adjustRightInd w:val="0"/>
        <w:jc w:val="left"/>
        <w:rPr>
          <w:sz w:val="28"/>
          <w:szCs w:val="23"/>
          <w:lang w:eastAsia="en-US"/>
        </w:rPr>
      </w:pPr>
      <w:r w:rsidRPr="00DC5C81">
        <w:rPr>
          <w:sz w:val="28"/>
          <w:szCs w:val="23"/>
          <w:lang w:eastAsia="en-US"/>
        </w:rPr>
        <w:t xml:space="preserve">dass ich Quellen, die dem World Wide Web entnommen oder </w:t>
      </w:r>
    </w:p>
    <w:p w:rsidR="005400BF" w:rsidRPr="00DC5C81" w:rsidRDefault="005400BF" w:rsidP="00DC5C81">
      <w:pPr>
        <w:pStyle w:val="Listenabsatz"/>
        <w:autoSpaceDE w:val="0"/>
        <w:autoSpaceDN w:val="0"/>
        <w:adjustRightInd w:val="0"/>
        <w:ind w:left="1040"/>
        <w:jc w:val="left"/>
        <w:rPr>
          <w:sz w:val="28"/>
          <w:szCs w:val="23"/>
          <w:lang w:eastAsia="en-US"/>
        </w:rPr>
      </w:pPr>
      <w:r w:rsidRPr="00DC5C81">
        <w:rPr>
          <w:sz w:val="28"/>
          <w:szCs w:val="23"/>
          <w:lang w:eastAsia="en-US"/>
        </w:rPr>
        <w:t>in</w:t>
      </w:r>
      <w:r w:rsidR="00DC5C81">
        <w:rPr>
          <w:sz w:val="28"/>
          <w:szCs w:val="23"/>
          <w:lang w:eastAsia="en-US"/>
        </w:rPr>
        <w:t xml:space="preserve"> </w:t>
      </w:r>
      <w:r w:rsidRPr="00DC5C81">
        <w:rPr>
          <w:sz w:val="28"/>
          <w:szCs w:val="23"/>
          <w:lang w:eastAsia="en-US"/>
        </w:rPr>
        <w:t>einer sonstigen digitalen Form verwendet wurden, der Arbeit beigefügt sind.</w:t>
      </w:r>
    </w:p>
    <w:p w:rsidR="005400BF" w:rsidRDefault="005400BF" w:rsidP="005400BF">
      <w:pPr>
        <w:autoSpaceDE w:val="0"/>
        <w:autoSpaceDN w:val="0"/>
        <w:adjustRightInd w:val="0"/>
        <w:jc w:val="left"/>
        <w:rPr>
          <w:sz w:val="28"/>
          <w:szCs w:val="23"/>
          <w:lang w:eastAsia="en-US"/>
        </w:rPr>
      </w:pPr>
      <w:r w:rsidRPr="00DC5C81">
        <w:rPr>
          <w:sz w:val="28"/>
          <w:szCs w:val="23"/>
          <w:lang w:eastAsia="en-US"/>
        </w:rPr>
        <w:t>Ich bin mir bewusst, dass eine falsche Erklärung rechtliche Folgen haben</w:t>
      </w:r>
      <w:r w:rsidR="0011727A" w:rsidRPr="00DC5C81">
        <w:rPr>
          <w:sz w:val="28"/>
          <w:szCs w:val="23"/>
          <w:lang w:eastAsia="en-US"/>
        </w:rPr>
        <w:t xml:space="preserve"> </w:t>
      </w:r>
      <w:r w:rsidRPr="00DC5C81">
        <w:rPr>
          <w:sz w:val="28"/>
          <w:szCs w:val="23"/>
          <w:lang w:eastAsia="en-US"/>
        </w:rPr>
        <w:t>wird.</w:t>
      </w:r>
    </w:p>
    <w:p w:rsidR="003B0C28" w:rsidRDefault="00F50185" w:rsidP="008E4DD0">
      <w:pPr>
        <w:autoSpaceDE w:val="0"/>
        <w:autoSpaceDN w:val="0"/>
        <w:adjustRightInd w:val="0"/>
        <w:jc w:val="right"/>
        <w:rPr>
          <w:sz w:val="28"/>
          <w:szCs w:val="23"/>
          <w:lang w:eastAsia="en-US"/>
        </w:rPr>
      </w:pPr>
      <w:r>
        <w:rPr>
          <w:sz w:val="28"/>
          <w:szCs w:val="23"/>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Signaturzeile..." style="width:189.75pt;height:96pt">
            <v:imagedata r:id="rId18" o:title=""/>
            <o:lock v:ext="edit" ungrouping="t" rotation="t" cropping="t" verticies="t" text="t" grouping="t"/>
            <o:signatureline v:ext="edit" id="{4B30983A-B7F0-40C5-A945-E129A7992DD0}" provid="{00000000-0000-0000-0000-000000000000}" o:suggestedsigner="Alexander Salzer" issignatureline="t"/>
          </v:shape>
        </w:pict>
      </w:r>
      <w:sdt>
        <w:sdtPr>
          <w:rPr>
            <w:sz w:val="28"/>
            <w:szCs w:val="23"/>
            <w:lang w:eastAsia="en-US"/>
          </w:rPr>
          <w:alias w:val="Veröffentlichungsdatum"/>
          <w:tag w:val=""/>
          <w:id w:val="-1634557064"/>
          <w:dataBinding w:prefixMappings="xmlns:ns0='http://schemas.microsoft.com/office/2006/coverPageProps' " w:xpath="/ns0:CoverPageProperties[1]/ns0:PublishDate[1]" w:storeItemID="{55AF091B-3C7A-41E3-B477-F2FDAA23CFDA}"/>
          <w:date w:fullDate="2011-03-04T00:00:00Z">
            <w:dateFormat w:val="dd.MM.yyyy"/>
            <w:lid w:val="de-DE"/>
            <w:storeMappedDataAs w:val="dateTime"/>
            <w:calendar w:val="gregorian"/>
          </w:date>
        </w:sdtPr>
        <w:sdtEndPr/>
        <w:sdtContent>
          <w:r w:rsidR="003B0C28">
            <w:rPr>
              <w:sz w:val="28"/>
              <w:szCs w:val="23"/>
              <w:lang w:eastAsia="en-US"/>
            </w:rPr>
            <w:t>04.03.2011</w:t>
          </w:r>
        </w:sdtContent>
      </w:sdt>
    </w:p>
    <w:sectPr w:rsidR="003B0C28" w:rsidSect="00E13980">
      <w:headerReference w:type="default" r:id="rId19"/>
      <w:pgSz w:w="12240" w:h="15840" w:code="1"/>
      <w:pgMar w:top="1161" w:right="2268" w:bottom="1134" w:left="1191" w:header="601" w:footer="23"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B69" w:rsidRDefault="00435B69">
      <w:r>
        <w:separator/>
      </w:r>
    </w:p>
  </w:endnote>
  <w:endnote w:type="continuationSeparator" w:id="0">
    <w:p w:rsidR="00435B69" w:rsidRDefault="00435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0D" w:rsidRDefault="00435B69" w:rsidP="004B67D6">
    <w:pPr>
      <w:pStyle w:val="Fuzeile"/>
      <w:tabs>
        <w:tab w:val="left" w:pos="8505"/>
      </w:tabs>
      <w:jc w:val="left"/>
    </w:pPr>
    <w:sdt>
      <w:sdtPr>
        <w:rPr>
          <w:sz w:val="20"/>
        </w:rPr>
        <w:alias w:val="Autor"/>
        <w:tag w:val=""/>
        <w:id w:val="1182012794"/>
        <w:dataBinding w:prefixMappings="xmlns:ns0='http://purl.org/dc/elements/1.1/' xmlns:ns1='http://schemas.openxmlformats.org/package/2006/metadata/core-properties' " w:xpath="/ns1:coreProperties[1]/ns0:creator[1]" w:storeItemID="{6C3C8BC8-F283-45AE-878A-BAB7291924A1}"/>
        <w:text/>
      </w:sdtPr>
      <w:sdtEndPr/>
      <w:sdtContent>
        <w:r w:rsidR="00F56D0D" w:rsidRPr="004B67D6">
          <w:rPr>
            <w:sz w:val="20"/>
          </w:rPr>
          <w:t xml:space="preserve">Alexander </w:t>
        </w:r>
        <w:proofErr w:type="spellStart"/>
        <w:r w:rsidR="00F56D0D" w:rsidRPr="004B67D6">
          <w:rPr>
            <w:sz w:val="20"/>
          </w:rPr>
          <w:t>Salzer;Felix</w:t>
        </w:r>
        <w:proofErr w:type="spellEnd"/>
        <w:r w:rsidR="00F56D0D" w:rsidRPr="004B67D6">
          <w:rPr>
            <w:sz w:val="20"/>
          </w:rPr>
          <w:t xml:space="preserve"> </w:t>
        </w:r>
        <w:proofErr w:type="spellStart"/>
        <w:r w:rsidR="00F56D0D" w:rsidRPr="004B67D6">
          <w:rPr>
            <w:sz w:val="20"/>
          </w:rPr>
          <w:t>Wiederschein;Philipp</w:t>
        </w:r>
        <w:proofErr w:type="spellEnd"/>
        <w:r w:rsidR="00F56D0D" w:rsidRPr="004B67D6">
          <w:rPr>
            <w:sz w:val="20"/>
          </w:rPr>
          <w:t xml:space="preserve"> </w:t>
        </w:r>
        <w:proofErr w:type="spellStart"/>
        <w:r w:rsidR="00F56D0D" w:rsidRPr="004B67D6">
          <w:rPr>
            <w:sz w:val="20"/>
          </w:rPr>
          <w:t>Thomas;Tobias</w:t>
        </w:r>
        <w:proofErr w:type="spellEnd"/>
        <w:r w:rsidR="00F56D0D" w:rsidRPr="004B67D6">
          <w:rPr>
            <w:sz w:val="20"/>
          </w:rPr>
          <w:t xml:space="preserve"> </w:t>
        </w:r>
        <w:proofErr w:type="spellStart"/>
        <w:r w:rsidR="00F56D0D" w:rsidRPr="004B67D6">
          <w:rPr>
            <w:sz w:val="20"/>
          </w:rPr>
          <w:t>Schlufter;Christian</w:t>
        </w:r>
        <w:proofErr w:type="spellEnd"/>
        <w:r w:rsidR="00F56D0D" w:rsidRPr="004B67D6">
          <w:rPr>
            <w:sz w:val="20"/>
          </w:rPr>
          <w:t xml:space="preserve"> </w:t>
        </w:r>
        <w:proofErr w:type="spellStart"/>
        <w:r w:rsidR="00F56D0D" w:rsidRPr="004B67D6">
          <w:rPr>
            <w:sz w:val="20"/>
          </w:rPr>
          <w:t>Mrosk</w:t>
        </w:r>
        <w:proofErr w:type="spellEnd"/>
      </w:sdtContent>
    </w:sdt>
    <w:sdt>
      <w:sdtPr>
        <w:rPr>
          <w:sz w:val="20"/>
        </w:rPr>
        <w:id w:val="-1332596641"/>
        <w:docPartObj>
          <w:docPartGallery w:val="Page Numbers (Bottom of Page)"/>
          <w:docPartUnique/>
        </w:docPartObj>
      </w:sdtPr>
      <w:sdtEndPr>
        <w:rPr>
          <w:sz w:val="24"/>
        </w:rPr>
      </w:sdtEndPr>
      <w:sdtContent>
        <w:r w:rsidR="00F56D0D">
          <w:rPr>
            <w:sz w:val="20"/>
          </w:rPr>
          <w:tab/>
        </w:r>
        <w:r w:rsidR="00F56D0D">
          <w:rPr>
            <w:sz w:val="20"/>
          </w:rPr>
          <w:tab/>
        </w:r>
        <w:r>
          <w:fldChar w:fldCharType="begin"/>
        </w:r>
        <w:r>
          <w:instrText>PAGE   \* MERGEFORMAT</w:instrText>
        </w:r>
        <w:r>
          <w:fldChar w:fldCharType="separate"/>
        </w:r>
        <w:r w:rsidR="00DE07C9">
          <w:rPr>
            <w:noProof/>
          </w:rPr>
          <w:t>15</w:t>
        </w:r>
        <w:r>
          <w:rPr>
            <w:noProof/>
          </w:rPr>
          <w:fldChar w:fldCharType="end"/>
        </w:r>
      </w:sdtContent>
    </w:sdt>
  </w:p>
  <w:p w:rsidR="00F56D0D" w:rsidRPr="004B67D6" w:rsidRDefault="00F56D0D" w:rsidP="002A4AA2">
    <w:pPr>
      <w:pStyle w:val="Fuzeile"/>
      <w:jc w:val="center"/>
      <w:rPr>
        <w:b/>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B69" w:rsidRDefault="00435B69">
      <w:r>
        <w:separator/>
      </w:r>
    </w:p>
  </w:footnote>
  <w:footnote w:type="continuationSeparator" w:id="0">
    <w:p w:rsidR="00435B69" w:rsidRDefault="00435B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0D" w:rsidRDefault="00F56D0D" w:rsidP="00C95022">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F56D0D" w:rsidRDefault="00F56D0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4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tblGrid>
    <w:tr w:rsidR="00F56D0D" w:rsidTr="00E13980">
      <w:trPr>
        <w:trHeight w:val="962"/>
      </w:trPr>
      <w:tc>
        <w:tcPr>
          <w:tcW w:w="4326" w:type="dxa"/>
        </w:tcPr>
        <w:p w:rsidR="00F56D0D" w:rsidRPr="005C4D62" w:rsidRDefault="00435B69" w:rsidP="005C4D62">
          <w:pPr>
            <w:pStyle w:val="Kopfzeile"/>
            <w:jc w:val="center"/>
            <w:rPr>
              <w:i/>
            </w:rPr>
          </w:pPr>
          <w:r>
            <w:fldChar w:fldCharType="begin"/>
          </w:r>
          <w:r>
            <w:instrText xml:space="preserve"> TITLE   \* MERGEFORMAT </w:instrText>
          </w:r>
          <w:r>
            <w:fldChar w:fldCharType="separate"/>
          </w:r>
          <w:r w:rsidR="00F56D0D" w:rsidRPr="00A714C4">
            <w:rPr>
              <w:i/>
            </w:rPr>
            <w:t>Lösung des TSP Problems mittels Ameisensystemen</w:t>
          </w:r>
          <w:r>
            <w:rPr>
              <w:i/>
            </w:rPr>
            <w:fldChar w:fldCharType="end"/>
          </w:r>
        </w:p>
      </w:tc>
    </w:tr>
  </w:tbl>
  <w:p w:rsidR="00F56D0D" w:rsidRPr="007E5145" w:rsidRDefault="00F56D0D" w:rsidP="00FF16F5">
    <w:pPr>
      <w:pStyle w:val="Fuzeile"/>
      <w:jc w:val="right"/>
      <w:rPr>
        <w:b/>
        <w:lang w:val="en-US"/>
      </w:rPr>
    </w:pPr>
    <w:r>
      <w:rPr>
        <w:b/>
        <w:noProof/>
      </w:rPr>
      <w:drawing>
        <wp:anchor distT="0" distB="0" distL="114300" distR="114300" simplePos="0" relativeHeight="251657728" behindDoc="0" locked="0" layoutInCell="0" allowOverlap="1">
          <wp:simplePos x="0" y="0"/>
          <wp:positionH relativeFrom="margin">
            <wp:posOffset>-133350</wp:posOffset>
          </wp:positionH>
          <wp:positionV relativeFrom="margin">
            <wp:posOffset>-50883</wp:posOffset>
          </wp:positionV>
          <wp:extent cx="5939790" cy="53975"/>
          <wp:effectExtent l="0" t="0" r="3810" b="3175"/>
          <wp:wrapNone/>
          <wp:docPr id="18" name="Bild 46" descr="UP6_FOND_MASTER_FINAL_o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P6_FOND_MASTER_FINAL_o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53975"/>
                  </a:xfrm>
                  <a:prstGeom prst="rect">
                    <a:avLst/>
                  </a:prstGeom>
                  <a:noFill/>
                </pic:spPr>
              </pic:pic>
            </a:graphicData>
          </a:graphic>
        </wp:anchor>
      </w:drawing>
    </w:r>
    <w:r w:rsidRPr="00FF16F5">
      <w:rPr>
        <w:b/>
        <w:lang w:val="en-US"/>
      </w:rPr>
      <w:t>BBS-ITO-</w:t>
    </w:r>
    <w:r>
      <w:rPr>
        <w:b/>
        <w:lang w:val="en-US"/>
      </w:rPr>
      <w:t>BDC-APS-EDB-WTO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0D" w:rsidRPr="004B67D6" w:rsidRDefault="00F56D0D">
    <w:pPr>
      <w:pStyle w:val="Kopfzeile"/>
      <w:rPr>
        <w:sz w:val="28"/>
      </w:rPr>
    </w:pPr>
    <w:r>
      <w:rPr>
        <w:sz w:val="28"/>
      </w:rPr>
      <w:t>Lösung des TSP Problems mittels Ameisensystemen</w:t>
    </w:r>
  </w:p>
  <w:p w:rsidR="00F56D0D" w:rsidRPr="004B67D6" w:rsidRDefault="00F56D0D" w:rsidP="00E13980">
    <w:pPr>
      <w:pStyle w:val="Fuzeile"/>
      <w:jc w:val="righ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584263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972309"/>
    <w:multiLevelType w:val="hybridMultilevel"/>
    <w:tmpl w:val="A66CFB3A"/>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
    <w:nsid w:val="01C629CD"/>
    <w:multiLevelType w:val="hybridMultilevel"/>
    <w:tmpl w:val="9EBC03B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08777CF1"/>
    <w:multiLevelType w:val="hybridMultilevel"/>
    <w:tmpl w:val="DD3CF07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8D91AEE"/>
    <w:multiLevelType w:val="hybridMultilevel"/>
    <w:tmpl w:val="21FAEF6A"/>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9873848"/>
    <w:multiLevelType w:val="hybridMultilevel"/>
    <w:tmpl w:val="A32419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0E020293"/>
    <w:multiLevelType w:val="hybridMultilevel"/>
    <w:tmpl w:val="FDC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25165"/>
    <w:multiLevelType w:val="hybridMultilevel"/>
    <w:tmpl w:val="A6B4F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19C30BB"/>
    <w:multiLevelType w:val="hybridMultilevel"/>
    <w:tmpl w:val="44E8D7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5726383"/>
    <w:multiLevelType w:val="hybridMultilevel"/>
    <w:tmpl w:val="BD82B6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BAE1359"/>
    <w:multiLevelType w:val="multilevel"/>
    <w:tmpl w:val="3BCA2320"/>
    <w:lvl w:ilvl="0">
      <w:start w:val="1"/>
      <w:numFmt w:val="upperRoman"/>
      <w:lvlText w:val="%1."/>
      <w:lvlJc w:val="righ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nsid w:val="1CD542EE"/>
    <w:multiLevelType w:val="multilevel"/>
    <w:tmpl w:val="36DE48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E1F3D05"/>
    <w:multiLevelType w:val="multilevel"/>
    <w:tmpl w:val="2F180044"/>
    <w:lvl w:ilvl="0">
      <w:start w:val="1"/>
      <w:numFmt w:val="upperRoman"/>
      <w:pStyle w:val="berschrift1"/>
      <w:lvlText w:val="%1."/>
      <w:lvlJc w:val="right"/>
      <w:pPr>
        <w:tabs>
          <w:tab w:val="num" w:pos="340"/>
        </w:tabs>
        <w:ind w:left="340" w:hanging="340"/>
      </w:pPr>
      <w:rPr>
        <w:rFonts w:hint="default"/>
      </w:rPr>
    </w:lvl>
    <w:lvl w:ilvl="1">
      <w:start w:val="1"/>
      <w:numFmt w:val="decimal"/>
      <w:pStyle w:val="berschrift2"/>
      <w:lvlText w:val="%1.%2."/>
      <w:lvlJc w:val="left"/>
      <w:pPr>
        <w:tabs>
          <w:tab w:val="num" w:pos="765"/>
        </w:tabs>
        <w:ind w:left="765" w:hanging="340"/>
      </w:pPr>
      <w:rPr>
        <w:rFonts w:hint="default"/>
        <w:sz w:val="26"/>
        <w:szCs w:val="26"/>
      </w:rPr>
    </w:lvl>
    <w:lvl w:ilvl="2">
      <w:start w:val="1"/>
      <w:numFmt w:val="none"/>
      <w:lvlText w:val="V.3.2."/>
      <w:lvlJc w:val="left"/>
      <w:pPr>
        <w:tabs>
          <w:tab w:val="num" w:pos="340"/>
        </w:tabs>
        <w:ind w:left="340" w:hanging="340"/>
      </w:pPr>
      <w:rPr>
        <w:rFonts w:hint="default"/>
      </w:rPr>
    </w:lvl>
    <w:lvl w:ilvl="3">
      <w:start w:val="1"/>
      <w:numFmt w:val="decimal"/>
      <w:lvlText w:val="%1.%2.%3.%4."/>
      <w:lvlJc w:val="left"/>
      <w:pPr>
        <w:tabs>
          <w:tab w:val="num" w:pos="340"/>
        </w:tabs>
        <w:ind w:left="340" w:hanging="340"/>
      </w:pPr>
      <w:rPr>
        <w:rFonts w:hint="default"/>
      </w:rPr>
    </w:lvl>
    <w:lvl w:ilvl="4">
      <w:start w:val="1"/>
      <w:numFmt w:val="upperRoman"/>
      <w:pStyle w:val="berschrift5"/>
      <w:lvlText w:val="%5.1.1"/>
      <w:lvlJc w:val="left"/>
      <w:pPr>
        <w:tabs>
          <w:tab w:val="num" w:pos="1050"/>
        </w:tabs>
        <w:ind w:left="1050" w:hanging="340"/>
      </w:pPr>
      <w:rPr>
        <w:rFonts w:hint="default"/>
      </w:rPr>
    </w:lvl>
    <w:lvl w:ilvl="5">
      <w:start w:val="1"/>
      <w:numFmt w:val="decimal"/>
      <w:pStyle w:val="berschrift6"/>
      <w:lvlText w:val="%1.%2.%3.%4.%5.%6."/>
      <w:lvlJc w:val="left"/>
      <w:pPr>
        <w:tabs>
          <w:tab w:val="num" w:pos="340"/>
        </w:tabs>
        <w:ind w:left="340" w:hanging="340"/>
      </w:pPr>
      <w:rPr>
        <w:rFonts w:hint="default"/>
      </w:rPr>
    </w:lvl>
    <w:lvl w:ilvl="6">
      <w:start w:val="1"/>
      <w:numFmt w:val="decimal"/>
      <w:pStyle w:val="berschrift7"/>
      <w:lvlText w:val="%1.%2.%3.%4.%5.%6.%7."/>
      <w:lvlJc w:val="left"/>
      <w:pPr>
        <w:tabs>
          <w:tab w:val="num" w:pos="340"/>
        </w:tabs>
        <w:ind w:left="340" w:hanging="340"/>
      </w:pPr>
      <w:rPr>
        <w:rFonts w:hint="default"/>
      </w:rPr>
    </w:lvl>
    <w:lvl w:ilvl="7">
      <w:start w:val="1"/>
      <w:numFmt w:val="decimal"/>
      <w:pStyle w:val="berschrift8"/>
      <w:lvlText w:val="%1.%2.%3.%4.%5.%6.%7.%8."/>
      <w:lvlJc w:val="left"/>
      <w:pPr>
        <w:tabs>
          <w:tab w:val="num" w:pos="340"/>
        </w:tabs>
        <w:ind w:left="340" w:hanging="340"/>
      </w:pPr>
      <w:rPr>
        <w:rFonts w:hint="default"/>
      </w:rPr>
    </w:lvl>
    <w:lvl w:ilvl="8">
      <w:start w:val="1"/>
      <w:numFmt w:val="decimal"/>
      <w:pStyle w:val="berschrift9"/>
      <w:lvlText w:val="%1.%2.%3.%4.%5.%6.%7.%8.%9."/>
      <w:lvlJc w:val="left"/>
      <w:pPr>
        <w:tabs>
          <w:tab w:val="num" w:pos="340"/>
        </w:tabs>
        <w:ind w:left="340" w:hanging="340"/>
      </w:pPr>
      <w:rPr>
        <w:rFonts w:hint="default"/>
      </w:rPr>
    </w:lvl>
  </w:abstractNum>
  <w:abstractNum w:abstractNumId="13">
    <w:nsid w:val="206027A4"/>
    <w:multiLevelType w:val="hybridMultilevel"/>
    <w:tmpl w:val="27A65C5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2997862"/>
    <w:multiLevelType w:val="hybridMultilevel"/>
    <w:tmpl w:val="67C686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3361697"/>
    <w:multiLevelType w:val="hybridMultilevel"/>
    <w:tmpl w:val="54B2A3F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36B69BC"/>
    <w:multiLevelType w:val="hybridMultilevel"/>
    <w:tmpl w:val="DA8CAE6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8614BC3"/>
    <w:multiLevelType w:val="hybridMultilevel"/>
    <w:tmpl w:val="034A8A0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F6566D0"/>
    <w:multiLevelType w:val="hybridMultilevel"/>
    <w:tmpl w:val="029EA70A"/>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894C9C"/>
    <w:multiLevelType w:val="hybridMultilevel"/>
    <w:tmpl w:val="B7108B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2FAE73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FBB53D3"/>
    <w:multiLevelType w:val="hybridMultilevel"/>
    <w:tmpl w:val="D8A256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305851CF"/>
    <w:multiLevelType w:val="hybridMultilevel"/>
    <w:tmpl w:val="F8B49D2A"/>
    <w:lvl w:ilvl="0" w:tplc="042095F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3">
    <w:nsid w:val="30DF247F"/>
    <w:multiLevelType w:val="hybridMultilevel"/>
    <w:tmpl w:val="91DC146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381A025F"/>
    <w:multiLevelType w:val="hybridMultilevel"/>
    <w:tmpl w:val="3904A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E13494"/>
    <w:multiLevelType w:val="hybridMultilevel"/>
    <w:tmpl w:val="91EEBA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DF821C4"/>
    <w:multiLevelType w:val="hybridMultilevel"/>
    <w:tmpl w:val="90C683BC"/>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3FBC4474"/>
    <w:multiLevelType w:val="hybridMultilevel"/>
    <w:tmpl w:val="242E42FE"/>
    <w:lvl w:ilvl="0" w:tplc="04070001">
      <w:start w:val="1"/>
      <w:numFmt w:val="bullet"/>
      <w:lvlText w:val=""/>
      <w:lvlJc w:val="left"/>
      <w:pPr>
        <w:ind w:left="700" w:hanging="360"/>
      </w:pPr>
      <w:rPr>
        <w:rFonts w:ascii="Symbol" w:hAnsi="Symbol" w:hint="default"/>
      </w:rPr>
    </w:lvl>
    <w:lvl w:ilvl="1" w:tplc="04070003">
      <w:start w:val="1"/>
      <w:numFmt w:val="bullet"/>
      <w:lvlText w:val="o"/>
      <w:lvlJc w:val="left"/>
      <w:pPr>
        <w:ind w:left="1420" w:hanging="360"/>
      </w:pPr>
      <w:rPr>
        <w:rFonts w:ascii="Courier New" w:hAnsi="Courier New" w:cs="Courier New" w:hint="default"/>
      </w:rPr>
    </w:lvl>
    <w:lvl w:ilvl="2" w:tplc="04070005">
      <w:start w:val="1"/>
      <w:numFmt w:val="bullet"/>
      <w:lvlText w:val=""/>
      <w:lvlJc w:val="left"/>
      <w:pPr>
        <w:ind w:left="2140" w:hanging="360"/>
      </w:pPr>
      <w:rPr>
        <w:rFonts w:ascii="Wingdings" w:hAnsi="Wingdings" w:hint="default"/>
      </w:rPr>
    </w:lvl>
    <w:lvl w:ilvl="3" w:tplc="04070001" w:tentative="1">
      <w:start w:val="1"/>
      <w:numFmt w:val="bullet"/>
      <w:lvlText w:val=""/>
      <w:lvlJc w:val="left"/>
      <w:pPr>
        <w:ind w:left="2860" w:hanging="360"/>
      </w:pPr>
      <w:rPr>
        <w:rFonts w:ascii="Symbol" w:hAnsi="Symbol" w:hint="default"/>
      </w:rPr>
    </w:lvl>
    <w:lvl w:ilvl="4" w:tplc="04070003" w:tentative="1">
      <w:start w:val="1"/>
      <w:numFmt w:val="bullet"/>
      <w:lvlText w:val="o"/>
      <w:lvlJc w:val="left"/>
      <w:pPr>
        <w:ind w:left="3580" w:hanging="360"/>
      </w:pPr>
      <w:rPr>
        <w:rFonts w:ascii="Courier New" w:hAnsi="Courier New" w:cs="Courier New" w:hint="default"/>
      </w:rPr>
    </w:lvl>
    <w:lvl w:ilvl="5" w:tplc="04070005" w:tentative="1">
      <w:start w:val="1"/>
      <w:numFmt w:val="bullet"/>
      <w:lvlText w:val=""/>
      <w:lvlJc w:val="left"/>
      <w:pPr>
        <w:ind w:left="4300" w:hanging="360"/>
      </w:pPr>
      <w:rPr>
        <w:rFonts w:ascii="Wingdings" w:hAnsi="Wingdings" w:hint="default"/>
      </w:rPr>
    </w:lvl>
    <w:lvl w:ilvl="6" w:tplc="04070001" w:tentative="1">
      <w:start w:val="1"/>
      <w:numFmt w:val="bullet"/>
      <w:lvlText w:val=""/>
      <w:lvlJc w:val="left"/>
      <w:pPr>
        <w:ind w:left="5020" w:hanging="360"/>
      </w:pPr>
      <w:rPr>
        <w:rFonts w:ascii="Symbol" w:hAnsi="Symbol" w:hint="default"/>
      </w:rPr>
    </w:lvl>
    <w:lvl w:ilvl="7" w:tplc="04070003" w:tentative="1">
      <w:start w:val="1"/>
      <w:numFmt w:val="bullet"/>
      <w:lvlText w:val="o"/>
      <w:lvlJc w:val="left"/>
      <w:pPr>
        <w:ind w:left="5740" w:hanging="360"/>
      </w:pPr>
      <w:rPr>
        <w:rFonts w:ascii="Courier New" w:hAnsi="Courier New" w:cs="Courier New" w:hint="default"/>
      </w:rPr>
    </w:lvl>
    <w:lvl w:ilvl="8" w:tplc="04070005" w:tentative="1">
      <w:start w:val="1"/>
      <w:numFmt w:val="bullet"/>
      <w:lvlText w:val=""/>
      <w:lvlJc w:val="left"/>
      <w:pPr>
        <w:ind w:left="6460" w:hanging="360"/>
      </w:pPr>
      <w:rPr>
        <w:rFonts w:ascii="Wingdings" w:hAnsi="Wingdings" w:hint="default"/>
      </w:rPr>
    </w:lvl>
  </w:abstractNum>
  <w:abstractNum w:abstractNumId="28">
    <w:nsid w:val="435C666D"/>
    <w:multiLevelType w:val="hybridMultilevel"/>
    <w:tmpl w:val="36DE4888"/>
    <w:lvl w:ilvl="0" w:tplc="013E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421383"/>
    <w:multiLevelType w:val="hybridMultilevel"/>
    <w:tmpl w:val="7ABA9E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5C9E591F"/>
    <w:multiLevelType w:val="hybridMultilevel"/>
    <w:tmpl w:val="E648ECC6"/>
    <w:lvl w:ilvl="0" w:tplc="FDEC157E">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E6F0610"/>
    <w:multiLevelType w:val="hybridMultilevel"/>
    <w:tmpl w:val="9F04D0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2981B43"/>
    <w:multiLevelType w:val="multilevel"/>
    <w:tmpl w:val="942E3972"/>
    <w:lvl w:ilvl="0">
      <w:start w:val="2"/>
      <w:numFmt w:val="decimal"/>
      <w:lvlText w:val="%1"/>
      <w:lvlJc w:val="left"/>
      <w:pPr>
        <w:ind w:left="70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440"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20" w:hanging="1440"/>
      </w:pPr>
      <w:rPr>
        <w:rFonts w:hint="default"/>
      </w:rPr>
    </w:lvl>
    <w:lvl w:ilvl="7">
      <w:start w:val="1"/>
      <w:numFmt w:val="decimal"/>
      <w:lvlText w:val="%1.%2.%3.%4.%5.%6.%7.%8"/>
      <w:lvlJc w:val="left"/>
      <w:pPr>
        <w:ind w:left="4520" w:hanging="1800"/>
      </w:pPr>
      <w:rPr>
        <w:rFonts w:hint="default"/>
      </w:rPr>
    </w:lvl>
    <w:lvl w:ilvl="8">
      <w:start w:val="1"/>
      <w:numFmt w:val="decimal"/>
      <w:lvlText w:val="%1.%2.%3.%4.%5.%6.%7.%8.%9"/>
      <w:lvlJc w:val="left"/>
      <w:pPr>
        <w:ind w:left="4860" w:hanging="1800"/>
      </w:pPr>
      <w:rPr>
        <w:rFonts w:hint="default"/>
      </w:rPr>
    </w:lvl>
  </w:abstractNum>
  <w:abstractNum w:abstractNumId="33">
    <w:nsid w:val="68F30340"/>
    <w:multiLevelType w:val="hybridMultilevel"/>
    <w:tmpl w:val="C0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CD2141F"/>
    <w:multiLevelType w:val="hybridMultilevel"/>
    <w:tmpl w:val="24B45AC2"/>
    <w:lvl w:ilvl="0" w:tplc="39D2B04E">
      <w:start w:val="1"/>
      <w:numFmt w:val="upperRoman"/>
      <w:lvlText w:val="%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E1C45EE"/>
    <w:multiLevelType w:val="hybridMultilevel"/>
    <w:tmpl w:val="0A968B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5"/>
  </w:num>
  <w:num w:numId="4">
    <w:abstractNumId w:val="16"/>
  </w:num>
  <w:num w:numId="5">
    <w:abstractNumId w:val="13"/>
  </w:num>
  <w:num w:numId="6">
    <w:abstractNumId w:val="2"/>
  </w:num>
  <w:num w:numId="7">
    <w:abstractNumId w:val="23"/>
  </w:num>
  <w:num w:numId="8">
    <w:abstractNumId w:val="4"/>
  </w:num>
  <w:num w:numId="9">
    <w:abstractNumId w:val="17"/>
  </w:num>
  <w:num w:numId="10">
    <w:abstractNumId w:val="26"/>
  </w:num>
  <w:num w:numId="11">
    <w:abstractNumId w:val="15"/>
  </w:num>
  <w:num w:numId="12">
    <w:abstractNumId w:val="19"/>
  </w:num>
  <w:num w:numId="13">
    <w:abstractNumId w:val="21"/>
  </w:num>
  <w:num w:numId="14">
    <w:abstractNumId w:val="14"/>
  </w:num>
  <w:num w:numId="15">
    <w:abstractNumId w:val="1"/>
  </w:num>
  <w:num w:numId="16">
    <w:abstractNumId w:val="0"/>
  </w:num>
  <w:num w:numId="17">
    <w:abstractNumId w:val="28"/>
  </w:num>
  <w:num w:numId="18">
    <w:abstractNumId w:val="11"/>
  </w:num>
  <w:num w:numId="19">
    <w:abstractNumId w:val="10"/>
  </w:num>
  <w:num w:numId="20">
    <w:abstractNumId w:val="22"/>
  </w:num>
  <w:num w:numId="21">
    <w:abstractNumId w:val="6"/>
  </w:num>
  <w:num w:numId="22">
    <w:abstractNumId w:val="24"/>
  </w:num>
  <w:num w:numId="23">
    <w:abstractNumId w:val="20"/>
  </w:num>
  <w:num w:numId="24">
    <w:abstractNumId w:val="30"/>
  </w:num>
  <w:num w:numId="25">
    <w:abstractNumId w:val="34"/>
  </w:num>
  <w:num w:numId="26">
    <w:abstractNumId w:val="32"/>
  </w:num>
  <w:num w:numId="27">
    <w:abstractNumId w:val="18"/>
  </w:num>
  <w:num w:numId="28">
    <w:abstractNumId w:val="25"/>
  </w:num>
  <w:num w:numId="29">
    <w:abstractNumId w:val="31"/>
  </w:num>
  <w:num w:numId="30">
    <w:abstractNumId w:val="8"/>
  </w:num>
  <w:num w:numId="31">
    <w:abstractNumId w:val="35"/>
  </w:num>
  <w:num w:numId="32">
    <w:abstractNumId w:val="3"/>
  </w:num>
  <w:num w:numId="33">
    <w:abstractNumId w:val="27"/>
  </w:num>
  <w:num w:numId="34">
    <w:abstractNumId w:val="7"/>
  </w:num>
  <w:num w:numId="35">
    <w:abstractNumId w:val="29"/>
  </w:num>
  <w:num w:numId="36">
    <w:abstractNumId w:val="3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isplayHorizontalDrawingGridEvery w:val="0"/>
  <w:displayVerticalDrawingGridEvery w:val="0"/>
  <w:doNotUseMarginsForDrawingGridOrigin/>
  <w:noPunctuationKerning/>
  <w:characterSpacingControl w:val="doNotCompress"/>
  <w:hdrShapeDefaults>
    <o:shapedefaults v:ext="edit" spidmax="2049" style="mso-position-horizontal-relative:margin;mso-position-vertical-relative:margin" fill="f" fillcolor="white" stroke="f">
      <v:fill color="white" on="f"/>
      <v:stroke on="f"/>
      <o:colormru v:ext="edit" colors="#ddd,white,#777,#b2b2b2,gray,#949494,#a9a9a9"/>
    </o:shapedefaults>
  </w:hdrShapeDefaults>
  <w:footnotePr>
    <w:footnote w:id="-1"/>
    <w:footnote w:id="0"/>
  </w:footnotePr>
  <w:endnotePr>
    <w:endnote w:id="-1"/>
    <w:endnote w:id="0"/>
  </w:endnotePr>
  <w:compat>
    <w:compatSetting w:name="compatibilityMode" w:uri="http://schemas.microsoft.com/office/word" w:val="12"/>
  </w:compat>
  <w:rsids>
    <w:rsidRoot w:val="00D645EE"/>
    <w:rsid w:val="00002344"/>
    <w:rsid w:val="000069A8"/>
    <w:rsid w:val="000100C9"/>
    <w:rsid w:val="00012037"/>
    <w:rsid w:val="00014A80"/>
    <w:rsid w:val="0001681D"/>
    <w:rsid w:val="00021A54"/>
    <w:rsid w:val="00021C66"/>
    <w:rsid w:val="00033E5C"/>
    <w:rsid w:val="00034593"/>
    <w:rsid w:val="00046452"/>
    <w:rsid w:val="000478AE"/>
    <w:rsid w:val="0005248F"/>
    <w:rsid w:val="00057EFE"/>
    <w:rsid w:val="0006002A"/>
    <w:rsid w:val="00060847"/>
    <w:rsid w:val="00061EBF"/>
    <w:rsid w:val="000674A5"/>
    <w:rsid w:val="00067EBB"/>
    <w:rsid w:val="00072E46"/>
    <w:rsid w:val="00073281"/>
    <w:rsid w:val="00074AA8"/>
    <w:rsid w:val="00076FA2"/>
    <w:rsid w:val="00081FFA"/>
    <w:rsid w:val="00082D7B"/>
    <w:rsid w:val="000854CF"/>
    <w:rsid w:val="0009049E"/>
    <w:rsid w:val="000A23AC"/>
    <w:rsid w:val="000A5463"/>
    <w:rsid w:val="000B05D6"/>
    <w:rsid w:val="000B1470"/>
    <w:rsid w:val="000B7070"/>
    <w:rsid w:val="000C43AA"/>
    <w:rsid w:val="000D5192"/>
    <w:rsid w:val="000D6C6A"/>
    <w:rsid w:val="000E3CAE"/>
    <w:rsid w:val="000E7F50"/>
    <w:rsid w:val="000F3D47"/>
    <w:rsid w:val="000F5FA1"/>
    <w:rsid w:val="000F71AE"/>
    <w:rsid w:val="001008AB"/>
    <w:rsid w:val="001018DB"/>
    <w:rsid w:val="001078C0"/>
    <w:rsid w:val="00116008"/>
    <w:rsid w:val="00116808"/>
    <w:rsid w:val="0011727A"/>
    <w:rsid w:val="00117DE2"/>
    <w:rsid w:val="00120314"/>
    <w:rsid w:val="0012167C"/>
    <w:rsid w:val="00122F64"/>
    <w:rsid w:val="00123AF6"/>
    <w:rsid w:val="00126635"/>
    <w:rsid w:val="001322E0"/>
    <w:rsid w:val="00140785"/>
    <w:rsid w:val="00141840"/>
    <w:rsid w:val="00142F6C"/>
    <w:rsid w:val="00144575"/>
    <w:rsid w:val="00147854"/>
    <w:rsid w:val="00150CBD"/>
    <w:rsid w:val="0015385D"/>
    <w:rsid w:val="0016043A"/>
    <w:rsid w:val="001647E1"/>
    <w:rsid w:val="00164FEF"/>
    <w:rsid w:val="00170620"/>
    <w:rsid w:val="00170893"/>
    <w:rsid w:val="00171D09"/>
    <w:rsid w:val="00173265"/>
    <w:rsid w:val="00176EE4"/>
    <w:rsid w:val="001808A0"/>
    <w:rsid w:val="001808A8"/>
    <w:rsid w:val="00182D58"/>
    <w:rsid w:val="00183DA8"/>
    <w:rsid w:val="00185755"/>
    <w:rsid w:val="00192BEF"/>
    <w:rsid w:val="001A2EE0"/>
    <w:rsid w:val="001A6FDF"/>
    <w:rsid w:val="001B17C1"/>
    <w:rsid w:val="001B2331"/>
    <w:rsid w:val="001B3A4F"/>
    <w:rsid w:val="001B7549"/>
    <w:rsid w:val="001C0C71"/>
    <w:rsid w:val="001C2C8B"/>
    <w:rsid w:val="001D4654"/>
    <w:rsid w:val="001D47B0"/>
    <w:rsid w:val="001E20A6"/>
    <w:rsid w:val="001E52C9"/>
    <w:rsid w:val="001F0533"/>
    <w:rsid w:val="001F3438"/>
    <w:rsid w:val="001F4C5E"/>
    <w:rsid w:val="00204F56"/>
    <w:rsid w:val="0021493E"/>
    <w:rsid w:val="00216FBA"/>
    <w:rsid w:val="002217A0"/>
    <w:rsid w:val="00221DE9"/>
    <w:rsid w:val="00225569"/>
    <w:rsid w:val="00226279"/>
    <w:rsid w:val="00232985"/>
    <w:rsid w:val="00232E06"/>
    <w:rsid w:val="00235E15"/>
    <w:rsid w:val="0024051F"/>
    <w:rsid w:val="00240946"/>
    <w:rsid w:val="002414FE"/>
    <w:rsid w:val="00246BAC"/>
    <w:rsid w:val="002472C5"/>
    <w:rsid w:val="002478D5"/>
    <w:rsid w:val="00253A23"/>
    <w:rsid w:val="00254B88"/>
    <w:rsid w:val="00263E5D"/>
    <w:rsid w:val="00267BE1"/>
    <w:rsid w:val="00273FE6"/>
    <w:rsid w:val="0028051A"/>
    <w:rsid w:val="002830B6"/>
    <w:rsid w:val="00285D92"/>
    <w:rsid w:val="002A4AA2"/>
    <w:rsid w:val="002A54DC"/>
    <w:rsid w:val="002A7819"/>
    <w:rsid w:val="002B01F3"/>
    <w:rsid w:val="002B4687"/>
    <w:rsid w:val="002B7996"/>
    <w:rsid w:val="002C3E17"/>
    <w:rsid w:val="002D5A16"/>
    <w:rsid w:val="002E22A9"/>
    <w:rsid w:val="002E3C03"/>
    <w:rsid w:val="002E4698"/>
    <w:rsid w:val="002E4FD8"/>
    <w:rsid w:val="002F5C05"/>
    <w:rsid w:val="00301036"/>
    <w:rsid w:val="00303F2D"/>
    <w:rsid w:val="00306693"/>
    <w:rsid w:val="0031139F"/>
    <w:rsid w:val="003146CC"/>
    <w:rsid w:val="00321540"/>
    <w:rsid w:val="003236E9"/>
    <w:rsid w:val="003301C0"/>
    <w:rsid w:val="00336D05"/>
    <w:rsid w:val="00336F63"/>
    <w:rsid w:val="00342F30"/>
    <w:rsid w:val="00343DB4"/>
    <w:rsid w:val="00354931"/>
    <w:rsid w:val="003561B0"/>
    <w:rsid w:val="00361121"/>
    <w:rsid w:val="00366049"/>
    <w:rsid w:val="0037329E"/>
    <w:rsid w:val="00384DC7"/>
    <w:rsid w:val="003905C6"/>
    <w:rsid w:val="00391971"/>
    <w:rsid w:val="00393090"/>
    <w:rsid w:val="003932B6"/>
    <w:rsid w:val="00397AD0"/>
    <w:rsid w:val="003A65E4"/>
    <w:rsid w:val="003A7284"/>
    <w:rsid w:val="003A7F5C"/>
    <w:rsid w:val="003B0C28"/>
    <w:rsid w:val="003B2798"/>
    <w:rsid w:val="003C09DA"/>
    <w:rsid w:val="003C3CAF"/>
    <w:rsid w:val="003D42D3"/>
    <w:rsid w:val="003D68D4"/>
    <w:rsid w:val="003D6C81"/>
    <w:rsid w:val="003D75B6"/>
    <w:rsid w:val="003E485D"/>
    <w:rsid w:val="003E60A6"/>
    <w:rsid w:val="003F0EE1"/>
    <w:rsid w:val="003F7173"/>
    <w:rsid w:val="00402144"/>
    <w:rsid w:val="00411094"/>
    <w:rsid w:val="0041225F"/>
    <w:rsid w:val="00415365"/>
    <w:rsid w:val="0041559E"/>
    <w:rsid w:val="00417C4D"/>
    <w:rsid w:val="00420B8D"/>
    <w:rsid w:val="004235F5"/>
    <w:rsid w:val="00423DD0"/>
    <w:rsid w:val="00426098"/>
    <w:rsid w:val="00435667"/>
    <w:rsid w:val="00435B69"/>
    <w:rsid w:val="0044140C"/>
    <w:rsid w:val="00444E00"/>
    <w:rsid w:val="00445392"/>
    <w:rsid w:val="004466F7"/>
    <w:rsid w:val="00451971"/>
    <w:rsid w:val="00451990"/>
    <w:rsid w:val="00452729"/>
    <w:rsid w:val="00452C0B"/>
    <w:rsid w:val="00455DC3"/>
    <w:rsid w:val="004576F3"/>
    <w:rsid w:val="00457E69"/>
    <w:rsid w:val="004622B8"/>
    <w:rsid w:val="0046249B"/>
    <w:rsid w:val="00463222"/>
    <w:rsid w:val="00471ED2"/>
    <w:rsid w:val="00477F88"/>
    <w:rsid w:val="0048019D"/>
    <w:rsid w:val="00484289"/>
    <w:rsid w:val="00485847"/>
    <w:rsid w:val="0049186F"/>
    <w:rsid w:val="00492B66"/>
    <w:rsid w:val="004936D6"/>
    <w:rsid w:val="00495519"/>
    <w:rsid w:val="00496475"/>
    <w:rsid w:val="004B0E7C"/>
    <w:rsid w:val="004B5480"/>
    <w:rsid w:val="004B67D6"/>
    <w:rsid w:val="004C3B2B"/>
    <w:rsid w:val="004C4142"/>
    <w:rsid w:val="004C4B61"/>
    <w:rsid w:val="004C533C"/>
    <w:rsid w:val="004C56AE"/>
    <w:rsid w:val="004D5A80"/>
    <w:rsid w:val="004F3818"/>
    <w:rsid w:val="004F7983"/>
    <w:rsid w:val="004F7BC0"/>
    <w:rsid w:val="00501C40"/>
    <w:rsid w:val="00501D3B"/>
    <w:rsid w:val="00502255"/>
    <w:rsid w:val="00505EE4"/>
    <w:rsid w:val="00506955"/>
    <w:rsid w:val="00512248"/>
    <w:rsid w:val="00516D79"/>
    <w:rsid w:val="00522832"/>
    <w:rsid w:val="00523F27"/>
    <w:rsid w:val="00526A97"/>
    <w:rsid w:val="00530220"/>
    <w:rsid w:val="00535AB7"/>
    <w:rsid w:val="005366B9"/>
    <w:rsid w:val="00536FDC"/>
    <w:rsid w:val="005400BF"/>
    <w:rsid w:val="0054068D"/>
    <w:rsid w:val="0054333C"/>
    <w:rsid w:val="0054433B"/>
    <w:rsid w:val="00544A44"/>
    <w:rsid w:val="005509C2"/>
    <w:rsid w:val="00555ED0"/>
    <w:rsid w:val="00557C90"/>
    <w:rsid w:val="00561BA1"/>
    <w:rsid w:val="00562A9D"/>
    <w:rsid w:val="0056637A"/>
    <w:rsid w:val="00571D19"/>
    <w:rsid w:val="00572741"/>
    <w:rsid w:val="00574C8E"/>
    <w:rsid w:val="00580F5C"/>
    <w:rsid w:val="00581ECC"/>
    <w:rsid w:val="00591E24"/>
    <w:rsid w:val="0059357D"/>
    <w:rsid w:val="0059484F"/>
    <w:rsid w:val="005959B3"/>
    <w:rsid w:val="00597995"/>
    <w:rsid w:val="005A2693"/>
    <w:rsid w:val="005A28A1"/>
    <w:rsid w:val="005B0065"/>
    <w:rsid w:val="005B0090"/>
    <w:rsid w:val="005B384B"/>
    <w:rsid w:val="005C4D62"/>
    <w:rsid w:val="005C6256"/>
    <w:rsid w:val="005C7511"/>
    <w:rsid w:val="005D1FFC"/>
    <w:rsid w:val="005D4B20"/>
    <w:rsid w:val="005D521F"/>
    <w:rsid w:val="005E149F"/>
    <w:rsid w:val="005E3611"/>
    <w:rsid w:val="005E3974"/>
    <w:rsid w:val="005E3982"/>
    <w:rsid w:val="005E39F0"/>
    <w:rsid w:val="005E4684"/>
    <w:rsid w:val="005E762F"/>
    <w:rsid w:val="005F0A15"/>
    <w:rsid w:val="005F0BE9"/>
    <w:rsid w:val="005F49ED"/>
    <w:rsid w:val="005F4F4E"/>
    <w:rsid w:val="005F5D3C"/>
    <w:rsid w:val="005F78AE"/>
    <w:rsid w:val="00600AB4"/>
    <w:rsid w:val="0060496E"/>
    <w:rsid w:val="00612C53"/>
    <w:rsid w:val="00612DEF"/>
    <w:rsid w:val="00613095"/>
    <w:rsid w:val="00615C3D"/>
    <w:rsid w:val="006163AB"/>
    <w:rsid w:val="006166AE"/>
    <w:rsid w:val="00631D2E"/>
    <w:rsid w:val="0063582E"/>
    <w:rsid w:val="0064062F"/>
    <w:rsid w:val="00642415"/>
    <w:rsid w:val="00643EC0"/>
    <w:rsid w:val="00644D70"/>
    <w:rsid w:val="00650B11"/>
    <w:rsid w:val="00653029"/>
    <w:rsid w:val="00653EA7"/>
    <w:rsid w:val="006541F7"/>
    <w:rsid w:val="00654A8A"/>
    <w:rsid w:val="00661EBB"/>
    <w:rsid w:val="00662462"/>
    <w:rsid w:val="0066258E"/>
    <w:rsid w:val="006632F4"/>
    <w:rsid w:val="00665198"/>
    <w:rsid w:val="00665FEF"/>
    <w:rsid w:val="006744D9"/>
    <w:rsid w:val="00680594"/>
    <w:rsid w:val="006814A4"/>
    <w:rsid w:val="00681B5D"/>
    <w:rsid w:val="0068355D"/>
    <w:rsid w:val="006837ED"/>
    <w:rsid w:val="00683A2C"/>
    <w:rsid w:val="00693230"/>
    <w:rsid w:val="0069411A"/>
    <w:rsid w:val="00697DA2"/>
    <w:rsid w:val="00697DF9"/>
    <w:rsid w:val="006A0F22"/>
    <w:rsid w:val="006A169E"/>
    <w:rsid w:val="006A5314"/>
    <w:rsid w:val="006A5B1D"/>
    <w:rsid w:val="006A75C8"/>
    <w:rsid w:val="006B762E"/>
    <w:rsid w:val="006C1E8D"/>
    <w:rsid w:val="006C2285"/>
    <w:rsid w:val="006D0A88"/>
    <w:rsid w:val="006D0C95"/>
    <w:rsid w:val="006D5E73"/>
    <w:rsid w:val="006D6060"/>
    <w:rsid w:val="006D6DAB"/>
    <w:rsid w:val="006E25E9"/>
    <w:rsid w:val="006E6F25"/>
    <w:rsid w:val="006F15CA"/>
    <w:rsid w:val="006F4F7B"/>
    <w:rsid w:val="006F5A6E"/>
    <w:rsid w:val="006F7BFF"/>
    <w:rsid w:val="00704C62"/>
    <w:rsid w:val="00706A83"/>
    <w:rsid w:val="00721EC0"/>
    <w:rsid w:val="00725815"/>
    <w:rsid w:val="007277E9"/>
    <w:rsid w:val="007326E2"/>
    <w:rsid w:val="00737838"/>
    <w:rsid w:val="00737BF7"/>
    <w:rsid w:val="0074297A"/>
    <w:rsid w:val="00745CE4"/>
    <w:rsid w:val="00746AA5"/>
    <w:rsid w:val="007478E0"/>
    <w:rsid w:val="00747DD7"/>
    <w:rsid w:val="0075358C"/>
    <w:rsid w:val="0075561C"/>
    <w:rsid w:val="00756A9D"/>
    <w:rsid w:val="00756F53"/>
    <w:rsid w:val="00764561"/>
    <w:rsid w:val="00765277"/>
    <w:rsid w:val="00772626"/>
    <w:rsid w:val="00773D20"/>
    <w:rsid w:val="0077693A"/>
    <w:rsid w:val="00780086"/>
    <w:rsid w:val="007826CB"/>
    <w:rsid w:val="0078508B"/>
    <w:rsid w:val="00785807"/>
    <w:rsid w:val="00786212"/>
    <w:rsid w:val="00786D6D"/>
    <w:rsid w:val="00787C8E"/>
    <w:rsid w:val="00793F5D"/>
    <w:rsid w:val="00797EAD"/>
    <w:rsid w:val="007A6339"/>
    <w:rsid w:val="007B423E"/>
    <w:rsid w:val="007D31FB"/>
    <w:rsid w:val="007D51D5"/>
    <w:rsid w:val="007D646B"/>
    <w:rsid w:val="007E1790"/>
    <w:rsid w:val="007E3C6F"/>
    <w:rsid w:val="007E5145"/>
    <w:rsid w:val="007E53F0"/>
    <w:rsid w:val="007E5C4D"/>
    <w:rsid w:val="007E60A5"/>
    <w:rsid w:val="007E7876"/>
    <w:rsid w:val="007F0BBE"/>
    <w:rsid w:val="007F1A60"/>
    <w:rsid w:val="007F3547"/>
    <w:rsid w:val="007F790B"/>
    <w:rsid w:val="00800F1C"/>
    <w:rsid w:val="00805E22"/>
    <w:rsid w:val="00807EF8"/>
    <w:rsid w:val="0081158F"/>
    <w:rsid w:val="0082244E"/>
    <w:rsid w:val="008236EC"/>
    <w:rsid w:val="008246F7"/>
    <w:rsid w:val="00827588"/>
    <w:rsid w:val="00833324"/>
    <w:rsid w:val="00837F6D"/>
    <w:rsid w:val="008405D0"/>
    <w:rsid w:val="008439A9"/>
    <w:rsid w:val="00843E10"/>
    <w:rsid w:val="008474DD"/>
    <w:rsid w:val="00850B6F"/>
    <w:rsid w:val="00852686"/>
    <w:rsid w:val="00855397"/>
    <w:rsid w:val="0086324D"/>
    <w:rsid w:val="00870588"/>
    <w:rsid w:val="0088213F"/>
    <w:rsid w:val="0088485C"/>
    <w:rsid w:val="0088600F"/>
    <w:rsid w:val="00887662"/>
    <w:rsid w:val="00887A28"/>
    <w:rsid w:val="008907F1"/>
    <w:rsid w:val="00891778"/>
    <w:rsid w:val="00893825"/>
    <w:rsid w:val="00894986"/>
    <w:rsid w:val="00896E1B"/>
    <w:rsid w:val="00897324"/>
    <w:rsid w:val="008A1442"/>
    <w:rsid w:val="008A2D78"/>
    <w:rsid w:val="008A31A1"/>
    <w:rsid w:val="008A4023"/>
    <w:rsid w:val="008A7299"/>
    <w:rsid w:val="008C0904"/>
    <w:rsid w:val="008C2FC7"/>
    <w:rsid w:val="008C51CB"/>
    <w:rsid w:val="008C61B1"/>
    <w:rsid w:val="008C6927"/>
    <w:rsid w:val="008C7AD9"/>
    <w:rsid w:val="008C7B8A"/>
    <w:rsid w:val="008D060B"/>
    <w:rsid w:val="008D192A"/>
    <w:rsid w:val="008D2D5E"/>
    <w:rsid w:val="008D5B35"/>
    <w:rsid w:val="008D5EA0"/>
    <w:rsid w:val="008D6FDB"/>
    <w:rsid w:val="008E11A7"/>
    <w:rsid w:val="008E23F9"/>
    <w:rsid w:val="008E2C54"/>
    <w:rsid w:val="008E435D"/>
    <w:rsid w:val="008E4DD0"/>
    <w:rsid w:val="008E5522"/>
    <w:rsid w:val="008E745D"/>
    <w:rsid w:val="008F3D23"/>
    <w:rsid w:val="008F6716"/>
    <w:rsid w:val="0090188C"/>
    <w:rsid w:val="009031AF"/>
    <w:rsid w:val="00911A4F"/>
    <w:rsid w:val="00913626"/>
    <w:rsid w:val="00913F1E"/>
    <w:rsid w:val="00914BB9"/>
    <w:rsid w:val="00915991"/>
    <w:rsid w:val="00927FBC"/>
    <w:rsid w:val="009311D7"/>
    <w:rsid w:val="00932258"/>
    <w:rsid w:val="00932C7A"/>
    <w:rsid w:val="0093404E"/>
    <w:rsid w:val="00940FAE"/>
    <w:rsid w:val="00944ED4"/>
    <w:rsid w:val="009452D3"/>
    <w:rsid w:val="00951744"/>
    <w:rsid w:val="00957A7F"/>
    <w:rsid w:val="0096205C"/>
    <w:rsid w:val="009660A3"/>
    <w:rsid w:val="00973D5E"/>
    <w:rsid w:val="00982946"/>
    <w:rsid w:val="009871A4"/>
    <w:rsid w:val="00991018"/>
    <w:rsid w:val="00993325"/>
    <w:rsid w:val="009943EB"/>
    <w:rsid w:val="009960E8"/>
    <w:rsid w:val="00997985"/>
    <w:rsid w:val="009A017E"/>
    <w:rsid w:val="009A0346"/>
    <w:rsid w:val="009A09FD"/>
    <w:rsid w:val="009A0D62"/>
    <w:rsid w:val="009A0E6C"/>
    <w:rsid w:val="009A4C96"/>
    <w:rsid w:val="009B22AB"/>
    <w:rsid w:val="009B2C61"/>
    <w:rsid w:val="009B3456"/>
    <w:rsid w:val="009B4AB1"/>
    <w:rsid w:val="009B7104"/>
    <w:rsid w:val="009B727B"/>
    <w:rsid w:val="009B7C5C"/>
    <w:rsid w:val="009C0A87"/>
    <w:rsid w:val="009C2479"/>
    <w:rsid w:val="009D05C5"/>
    <w:rsid w:val="009D6BB5"/>
    <w:rsid w:val="009E0012"/>
    <w:rsid w:val="009E09DE"/>
    <w:rsid w:val="009E35F6"/>
    <w:rsid w:val="009E6042"/>
    <w:rsid w:val="009F65A5"/>
    <w:rsid w:val="00A11A09"/>
    <w:rsid w:val="00A14059"/>
    <w:rsid w:val="00A22DDA"/>
    <w:rsid w:val="00A25E21"/>
    <w:rsid w:val="00A33A0C"/>
    <w:rsid w:val="00A34B7C"/>
    <w:rsid w:val="00A3632A"/>
    <w:rsid w:val="00A44D9E"/>
    <w:rsid w:val="00A47935"/>
    <w:rsid w:val="00A50180"/>
    <w:rsid w:val="00A61285"/>
    <w:rsid w:val="00A65033"/>
    <w:rsid w:val="00A67340"/>
    <w:rsid w:val="00A714C4"/>
    <w:rsid w:val="00A77E35"/>
    <w:rsid w:val="00A80E0E"/>
    <w:rsid w:val="00A80E91"/>
    <w:rsid w:val="00A81BB7"/>
    <w:rsid w:val="00A82EF8"/>
    <w:rsid w:val="00A83E63"/>
    <w:rsid w:val="00A901FC"/>
    <w:rsid w:val="00A93359"/>
    <w:rsid w:val="00A93B49"/>
    <w:rsid w:val="00A93E90"/>
    <w:rsid w:val="00A969D7"/>
    <w:rsid w:val="00AA4FFD"/>
    <w:rsid w:val="00AA5737"/>
    <w:rsid w:val="00AA721D"/>
    <w:rsid w:val="00AB075A"/>
    <w:rsid w:val="00AB265D"/>
    <w:rsid w:val="00AB2FFD"/>
    <w:rsid w:val="00AC196C"/>
    <w:rsid w:val="00AC1A34"/>
    <w:rsid w:val="00AC411D"/>
    <w:rsid w:val="00AC6CBE"/>
    <w:rsid w:val="00AC7666"/>
    <w:rsid w:val="00AD09A4"/>
    <w:rsid w:val="00AD1A5A"/>
    <w:rsid w:val="00AD1DDE"/>
    <w:rsid w:val="00AD22C2"/>
    <w:rsid w:val="00AD692D"/>
    <w:rsid w:val="00AD789D"/>
    <w:rsid w:val="00AE0F3C"/>
    <w:rsid w:val="00AE1486"/>
    <w:rsid w:val="00AE7156"/>
    <w:rsid w:val="00AF6174"/>
    <w:rsid w:val="00AF75A5"/>
    <w:rsid w:val="00B01809"/>
    <w:rsid w:val="00B028D7"/>
    <w:rsid w:val="00B068B0"/>
    <w:rsid w:val="00B113AD"/>
    <w:rsid w:val="00B12318"/>
    <w:rsid w:val="00B13631"/>
    <w:rsid w:val="00B14519"/>
    <w:rsid w:val="00B23BB5"/>
    <w:rsid w:val="00B272C7"/>
    <w:rsid w:val="00B27787"/>
    <w:rsid w:val="00B34D7E"/>
    <w:rsid w:val="00B35F92"/>
    <w:rsid w:val="00B36B3A"/>
    <w:rsid w:val="00B373A3"/>
    <w:rsid w:val="00B4056C"/>
    <w:rsid w:val="00B40A18"/>
    <w:rsid w:val="00B44E91"/>
    <w:rsid w:val="00B460B2"/>
    <w:rsid w:val="00B46AEB"/>
    <w:rsid w:val="00B50889"/>
    <w:rsid w:val="00B53AC3"/>
    <w:rsid w:val="00B54489"/>
    <w:rsid w:val="00B60D13"/>
    <w:rsid w:val="00B63392"/>
    <w:rsid w:val="00B64A16"/>
    <w:rsid w:val="00B66F4C"/>
    <w:rsid w:val="00B678A3"/>
    <w:rsid w:val="00B74952"/>
    <w:rsid w:val="00B80A36"/>
    <w:rsid w:val="00B81C8E"/>
    <w:rsid w:val="00B86F00"/>
    <w:rsid w:val="00B87792"/>
    <w:rsid w:val="00B90E02"/>
    <w:rsid w:val="00B91C8A"/>
    <w:rsid w:val="00B92DD8"/>
    <w:rsid w:val="00B94AEF"/>
    <w:rsid w:val="00B95072"/>
    <w:rsid w:val="00BB1E05"/>
    <w:rsid w:val="00BB49AC"/>
    <w:rsid w:val="00BB4D76"/>
    <w:rsid w:val="00BC0884"/>
    <w:rsid w:val="00BC0E33"/>
    <w:rsid w:val="00BC0E39"/>
    <w:rsid w:val="00BD0606"/>
    <w:rsid w:val="00BD12C1"/>
    <w:rsid w:val="00BD2898"/>
    <w:rsid w:val="00BD4C39"/>
    <w:rsid w:val="00BD6C6E"/>
    <w:rsid w:val="00BE0A21"/>
    <w:rsid w:val="00BE0C4B"/>
    <w:rsid w:val="00BE55F9"/>
    <w:rsid w:val="00BE6DD0"/>
    <w:rsid w:val="00BF2A7E"/>
    <w:rsid w:val="00BF3366"/>
    <w:rsid w:val="00BF767C"/>
    <w:rsid w:val="00BF7A4A"/>
    <w:rsid w:val="00BF7B58"/>
    <w:rsid w:val="00C01A75"/>
    <w:rsid w:val="00C074BC"/>
    <w:rsid w:val="00C07AC2"/>
    <w:rsid w:val="00C158FD"/>
    <w:rsid w:val="00C20D0E"/>
    <w:rsid w:val="00C2413E"/>
    <w:rsid w:val="00C26913"/>
    <w:rsid w:val="00C307CB"/>
    <w:rsid w:val="00C31958"/>
    <w:rsid w:val="00C329D3"/>
    <w:rsid w:val="00C42C87"/>
    <w:rsid w:val="00C468E0"/>
    <w:rsid w:val="00C4702B"/>
    <w:rsid w:val="00C472CF"/>
    <w:rsid w:val="00C547EC"/>
    <w:rsid w:val="00C54EF9"/>
    <w:rsid w:val="00C61081"/>
    <w:rsid w:val="00C62765"/>
    <w:rsid w:val="00C62ADA"/>
    <w:rsid w:val="00C63215"/>
    <w:rsid w:val="00C65898"/>
    <w:rsid w:val="00C674B3"/>
    <w:rsid w:val="00C75AAD"/>
    <w:rsid w:val="00C82503"/>
    <w:rsid w:val="00C84BCE"/>
    <w:rsid w:val="00C867E6"/>
    <w:rsid w:val="00C93A3A"/>
    <w:rsid w:val="00C94963"/>
    <w:rsid w:val="00C95022"/>
    <w:rsid w:val="00C97AF7"/>
    <w:rsid w:val="00CA0680"/>
    <w:rsid w:val="00CA107C"/>
    <w:rsid w:val="00CA2722"/>
    <w:rsid w:val="00CA5F9D"/>
    <w:rsid w:val="00CB28D2"/>
    <w:rsid w:val="00CB3EFB"/>
    <w:rsid w:val="00CB4987"/>
    <w:rsid w:val="00CC0558"/>
    <w:rsid w:val="00CC3F61"/>
    <w:rsid w:val="00CC4FF7"/>
    <w:rsid w:val="00CE0B84"/>
    <w:rsid w:val="00CF209B"/>
    <w:rsid w:val="00CF5EA1"/>
    <w:rsid w:val="00CF6AAE"/>
    <w:rsid w:val="00D00CFA"/>
    <w:rsid w:val="00D00E80"/>
    <w:rsid w:val="00D076FF"/>
    <w:rsid w:val="00D17155"/>
    <w:rsid w:val="00D210DD"/>
    <w:rsid w:val="00D215D2"/>
    <w:rsid w:val="00D21A20"/>
    <w:rsid w:val="00D342F3"/>
    <w:rsid w:val="00D3495F"/>
    <w:rsid w:val="00D35313"/>
    <w:rsid w:val="00D35736"/>
    <w:rsid w:val="00D37DC3"/>
    <w:rsid w:val="00D42E73"/>
    <w:rsid w:val="00D47624"/>
    <w:rsid w:val="00D510E0"/>
    <w:rsid w:val="00D54610"/>
    <w:rsid w:val="00D562A9"/>
    <w:rsid w:val="00D61B31"/>
    <w:rsid w:val="00D62D2D"/>
    <w:rsid w:val="00D62E9A"/>
    <w:rsid w:val="00D645EE"/>
    <w:rsid w:val="00D66CF8"/>
    <w:rsid w:val="00D7227D"/>
    <w:rsid w:val="00D745E3"/>
    <w:rsid w:val="00D76193"/>
    <w:rsid w:val="00D816F4"/>
    <w:rsid w:val="00D8426B"/>
    <w:rsid w:val="00D84D0A"/>
    <w:rsid w:val="00D851DD"/>
    <w:rsid w:val="00D86FD8"/>
    <w:rsid w:val="00D94A50"/>
    <w:rsid w:val="00D94AF6"/>
    <w:rsid w:val="00DA3292"/>
    <w:rsid w:val="00DB0AC3"/>
    <w:rsid w:val="00DC0112"/>
    <w:rsid w:val="00DC2173"/>
    <w:rsid w:val="00DC5C81"/>
    <w:rsid w:val="00DD29E0"/>
    <w:rsid w:val="00DD7CCA"/>
    <w:rsid w:val="00DE07C9"/>
    <w:rsid w:val="00DE1CE0"/>
    <w:rsid w:val="00DE3BB1"/>
    <w:rsid w:val="00DE6FD7"/>
    <w:rsid w:val="00DF3889"/>
    <w:rsid w:val="00E008B6"/>
    <w:rsid w:val="00E00E44"/>
    <w:rsid w:val="00E12BAE"/>
    <w:rsid w:val="00E13980"/>
    <w:rsid w:val="00E14DFE"/>
    <w:rsid w:val="00E160A4"/>
    <w:rsid w:val="00E173F3"/>
    <w:rsid w:val="00E22760"/>
    <w:rsid w:val="00E235F9"/>
    <w:rsid w:val="00E33197"/>
    <w:rsid w:val="00E34E2D"/>
    <w:rsid w:val="00E36768"/>
    <w:rsid w:val="00E41E05"/>
    <w:rsid w:val="00E4289D"/>
    <w:rsid w:val="00E44A80"/>
    <w:rsid w:val="00E45C63"/>
    <w:rsid w:val="00E510EC"/>
    <w:rsid w:val="00E54BD4"/>
    <w:rsid w:val="00E57DC7"/>
    <w:rsid w:val="00E61E35"/>
    <w:rsid w:val="00E62101"/>
    <w:rsid w:val="00E6462C"/>
    <w:rsid w:val="00E65EC9"/>
    <w:rsid w:val="00E772C5"/>
    <w:rsid w:val="00E7737D"/>
    <w:rsid w:val="00E77387"/>
    <w:rsid w:val="00E77B67"/>
    <w:rsid w:val="00E8091F"/>
    <w:rsid w:val="00E80DD4"/>
    <w:rsid w:val="00E84C13"/>
    <w:rsid w:val="00E96A78"/>
    <w:rsid w:val="00E97BE1"/>
    <w:rsid w:val="00EA051D"/>
    <w:rsid w:val="00EB273E"/>
    <w:rsid w:val="00EB3C0A"/>
    <w:rsid w:val="00EB6094"/>
    <w:rsid w:val="00EC290E"/>
    <w:rsid w:val="00EC2D7B"/>
    <w:rsid w:val="00EC38A2"/>
    <w:rsid w:val="00EC394F"/>
    <w:rsid w:val="00ED01B2"/>
    <w:rsid w:val="00ED3F66"/>
    <w:rsid w:val="00EE0ED2"/>
    <w:rsid w:val="00EE1855"/>
    <w:rsid w:val="00EE186F"/>
    <w:rsid w:val="00F012A0"/>
    <w:rsid w:val="00F01A31"/>
    <w:rsid w:val="00F047D2"/>
    <w:rsid w:val="00F06EB0"/>
    <w:rsid w:val="00F111FB"/>
    <w:rsid w:val="00F16396"/>
    <w:rsid w:val="00F2010D"/>
    <w:rsid w:val="00F26A8A"/>
    <w:rsid w:val="00F277E9"/>
    <w:rsid w:val="00F315B4"/>
    <w:rsid w:val="00F37928"/>
    <w:rsid w:val="00F42DBB"/>
    <w:rsid w:val="00F50185"/>
    <w:rsid w:val="00F50E23"/>
    <w:rsid w:val="00F51E30"/>
    <w:rsid w:val="00F56D0D"/>
    <w:rsid w:val="00F60025"/>
    <w:rsid w:val="00F63C49"/>
    <w:rsid w:val="00F70763"/>
    <w:rsid w:val="00F74EA0"/>
    <w:rsid w:val="00F753DE"/>
    <w:rsid w:val="00F77CC8"/>
    <w:rsid w:val="00F841E4"/>
    <w:rsid w:val="00F8569E"/>
    <w:rsid w:val="00F869C3"/>
    <w:rsid w:val="00F9334A"/>
    <w:rsid w:val="00F97E2C"/>
    <w:rsid w:val="00FA7DA5"/>
    <w:rsid w:val="00FA7FC1"/>
    <w:rsid w:val="00FB1EA1"/>
    <w:rsid w:val="00FB7730"/>
    <w:rsid w:val="00FC038C"/>
    <w:rsid w:val="00FC579A"/>
    <w:rsid w:val="00FD24E2"/>
    <w:rsid w:val="00FD3E78"/>
    <w:rsid w:val="00FD3FE6"/>
    <w:rsid w:val="00FD55BA"/>
    <w:rsid w:val="00FE0A79"/>
    <w:rsid w:val="00FE51C3"/>
    <w:rsid w:val="00FE7854"/>
    <w:rsid w:val="00FF0D1B"/>
    <w:rsid w:val="00FF16F5"/>
    <w:rsid w:val="00FF1863"/>
    <w:rsid w:val="00FF3FFF"/>
    <w:rsid w:val="00FF6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o:colormru v:ext="edit" colors="#ddd,white,#777,#b2b2b2,gray,#949494,#a9a9a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 w:type="paragraph" w:styleId="Aufzhlungszeichen">
    <w:name w:val="List Bullet"/>
    <w:basedOn w:val="Standard"/>
    <w:rsid w:val="00CF6AAE"/>
    <w:pPr>
      <w:numPr>
        <w:numId w:val="1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77F88"/>
    <w:pPr>
      <w:spacing w:line="360" w:lineRule="auto"/>
      <w:jc w:val="both"/>
    </w:pPr>
    <w:rPr>
      <w:rFonts w:ascii="Helvetica" w:hAnsi="Helvetica"/>
      <w:sz w:val="24"/>
      <w:szCs w:val="24"/>
      <w:lang w:val="de-DE" w:eastAsia="de-DE"/>
    </w:rPr>
  </w:style>
  <w:style w:type="paragraph" w:styleId="berschrift1">
    <w:name w:val="heading 1"/>
    <w:aliases w:val="Überschrift 1."/>
    <w:basedOn w:val="Standard"/>
    <w:next w:val="Standard"/>
    <w:qFormat/>
    <w:rsid w:val="00185755"/>
    <w:pPr>
      <w:numPr>
        <w:numId w:val="1"/>
      </w:numPr>
      <w:spacing w:before="360"/>
      <w:outlineLvl w:val="0"/>
    </w:pPr>
    <w:rPr>
      <w:b/>
      <w:color w:val="000000"/>
      <w:sz w:val="32"/>
    </w:rPr>
  </w:style>
  <w:style w:type="paragraph" w:styleId="berschrift2">
    <w:name w:val="heading 2"/>
    <w:aliases w:val="Überschrift 1.1"/>
    <w:basedOn w:val="Standard"/>
    <w:next w:val="Standard"/>
    <w:link w:val="berschrift2Zchn"/>
    <w:qFormat/>
    <w:rsid w:val="005E39F0"/>
    <w:pPr>
      <w:numPr>
        <w:ilvl w:val="1"/>
        <w:numId w:val="1"/>
      </w:numPr>
      <w:tabs>
        <w:tab w:val="clear" w:pos="765"/>
        <w:tab w:val="num" w:pos="340"/>
      </w:tabs>
      <w:spacing w:before="360"/>
      <w:ind w:left="340"/>
      <w:outlineLvl w:val="1"/>
    </w:pPr>
    <w:rPr>
      <w:b/>
    </w:rPr>
  </w:style>
  <w:style w:type="paragraph" w:styleId="berschrift3">
    <w:name w:val="heading 3"/>
    <w:aliases w:val="Überschrift 1.1.1"/>
    <w:basedOn w:val="Standard"/>
    <w:next w:val="Standard"/>
    <w:link w:val="berschrift3Zchn"/>
    <w:rsid w:val="00BF3366"/>
    <w:pPr>
      <w:outlineLvl w:val="2"/>
    </w:pPr>
  </w:style>
  <w:style w:type="paragraph" w:styleId="berschrift4">
    <w:name w:val="heading 4"/>
    <w:basedOn w:val="Standard"/>
    <w:next w:val="Standard"/>
    <w:autoRedefine/>
    <w:qFormat/>
    <w:rsid w:val="00423DD0"/>
    <w:pPr>
      <w:keepNext/>
      <w:spacing w:before="240"/>
      <w:outlineLvl w:val="3"/>
    </w:pPr>
    <w:rPr>
      <w:b/>
      <w:sz w:val="22"/>
    </w:rPr>
  </w:style>
  <w:style w:type="paragraph" w:styleId="berschrift5">
    <w:name w:val="heading 5"/>
    <w:basedOn w:val="Standard"/>
    <w:next w:val="Standard"/>
    <w:qFormat/>
    <w:rsid w:val="00785807"/>
    <w:pPr>
      <w:keepNext/>
      <w:numPr>
        <w:ilvl w:val="4"/>
        <w:numId w:val="1"/>
      </w:numPr>
      <w:tabs>
        <w:tab w:val="clear" w:pos="1050"/>
        <w:tab w:val="num" w:pos="340"/>
      </w:tabs>
      <w:spacing w:before="240"/>
      <w:ind w:left="340"/>
      <w:outlineLvl w:val="4"/>
    </w:pPr>
    <w:rPr>
      <w:b/>
      <w:sz w:val="22"/>
    </w:rPr>
  </w:style>
  <w:style w:type="paragraph" w:styleId="berschrift6">
    <w:name w:val="heading 6"/>
    <w:basedOn w:val="Standard"/>
    <w:next w:val="Standard"/>
    <w:qFormat/>
    <w:rsid w:val="00785807"/>
    <w:pPr>
      <w:keepNext/>
      <w:numPr>
        <w:ilvl w:val="5"/>
        <w:numId w:val="1"/>
      </w:numPr>
      <w:spacing w:before="240"/>
      <w:outlineLvl w:val="5"/>
    </w:pPr>
    <w:rPr>
      <w:b/>
      <w:sz w:val="22"/>
    </w:rPr>
  </w:style>
  <w:style w:type="paragraph" w:styleId="berschrift7">
    <w:name w:val="heading 7"/>
    <w:basedOn w:val="Standard"/>
    <w:next w:val="Standard"/>
    <w:qFormat/>
    <w:rsid w:val="00785807"/>
    <w:pPr>
      <w:numPr>
        <w:ilvl w:val="6"/>
        <w:numId w:val="1"/>
      </w:numPr>
      <w:spacing w:before="240"/>
      <w:outlineLvl w:val="6"/>
    </w:pPr>
    <w:rPr>
      <w:b/>
      <w:sz w:val="22"/>
    </w:rPr>
  </w:style>
  <w:style w:type="paragraph" w:styleId="berschrift8">
    <w:name w:val="heading 8"/>
    <w:basedOn w:val="Standard"/>
    <w:next w:val="Standard"/>
    <w:qFormat/>
    <w:rsid w:val="00785807"/>
    <w:pPr>
      <w:numPr>
        <w:ilvl w:val="7"/>
        <w:numId w:val="1"/>
      </w:numPr>
      <w:spacing w:before="240"/>
      <w:outlineLvl w:val="7"/>
    </w:pPr>
    <w:rPr>
      <w:b/>
      <w:sz w:val="22"/>
    </w:rPr>
  </w:style>
  <w:style w:type="paragraph" w:styleId="berschrift9">
    <w:name w:val="heading 9"/>
    <w:basedOn w:val="Standard"/>
    <w:next w:val="Standard"/>
    <w:qFormat/>
    <w:rsid w:val="00785807"/>
    <w:pPr>
      <w:numPr>
        <w:ilvl w:val="8"/>
        <w:numId w:val="1"/>
      </w:numPr>
      <w:spacing w:before="240"/>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SAngabe">
    <w:name w:val="BS Angabe"/>
    <w:basedOn w:val="Standard"/>
    <w:rsid w:val="0037329E"/>
    <w:pPr>
      <w:spacing w:before="120" w:after="120"/>
      <w:jc w:val="right"/>
    </w:pPr>
    <w:rPr>
      <w:szCs w:val="22"/>
    </w:rPr>
  </w:style>
  <w:style w:type="paragraph" w:customStyle="1" w:styleId="IMBEA">
    <w:name w:val="IMBEA"/>
    <w:basedOn w:val="Standard"/>
    <w:rsid w:val="0037329E"/>
    <w:pPr>
      <w:spacing w:before="120" w:after="120"/>
    </w:pPr>
    <w:rPr>
      <w:szCs w:val="22"/>
    </w:rPr>
  </w:style>
  <w:style w:type="paragraph" w:customStyle="1" w:styleId="Inhaltsangabe">
    <w:name w:val="Inhaltsangabe"/>
    <w:basedOn w:val="Standard"/>
    <w:next w:val="Standard"/>
    <w:rsid w:val="00B36B3A"/>
    <w:rPr>
      <w:b/>
    </w:rPr>
  </w:style>
  <w:style w:type="character" w:styleId="Seitenzahl">
    <w:name w:val="page number"/>
    <w:basedOn w:val="Absatz-Standardschriftart"/>
    <w:rsid w:val="00805E22"/>
    <w:rPr>
      <w:rFonts w:ascii="Arial" w:hAnsi="Arial"/>
      <w:dstrike w:val="0"/>
      <w:color w:val="auto"/>
      <w:spacing w:val="0"/>
      <w:w w:val="100"/>
      <w:kern w:val="0"/>
      <w:position w:val="0"/>
      <w:sz w:val="20"/>
      <w:szCs w:val="20"/>
      <w:u w:val="none"/>
      <w:effect w:val="none"/>
      <w:vertAlign w:val="baseline"/>
      <w:lang w:val="de-DE"/>
    </w:rPr>
  </w:style>
  <w:style w:type="character" w:customStyle="1" w:styleId="Tahoma10pt">
    <w:name w:val="Tahoma 10 pt"/>
    <w:basedOn w:val="Absatz-Standardschriftart"/>
    <w:rsid w:val="0037329E"/>
    <w:rPr>
      <w:rFonts w:ascii="Tahoma" w:hAnsi="Tahoma"/>
      <w:dstrike w:val="0"/>
      <w:spacing w:val="0"/>
      <w:w w:val="100"/>
      <w:kern w:val="0"/>
      <w:position w:val="0"/>
      <w:sz w:val="20"/>
      <w:szCs w:val="20"/>
      <w:vertAlign w:val="baseline"/>
      <w:lang w:val="de-DE"/>
    </w:rPr>
  </w:style>
  <w:style w:type="character" w:customStyle="1" w:styleId="Tahoma11pt">
    <w:name w:val="Tahoma 11 pt"/>
    <w:basedOn w:val="Absatz-Standardschriftart"/>
    <w:rsid w:val="0037329E"/>
    <w:rPr>
      <w:rFonts w:ascii="Tahoma" w:hAnsi="Tahoma"/>
      <w:dstrike w:val="0"/>
      <w:spacing w:val="0"/>
      <w:w w:val="100"/>
      <w:kern w:val="0"/>
      <w:position w:val="0"/>
      <w:sz w:val="20"/>
      <w:szCs w:val="20"/>
      <w:vertAlign w:val="baseline"/>
      <w:lang w:val="de-DE"/>
    </w:rPr>
  </w:style>
  <w:style w:type="paragraph" w:customStyle="1" w:styleId="ATitel">
    <w:name w:val="ATitel"/>
    <w:basedOn w:val="Standard"/>
    <w:rsid w:val="009871A4"/>
    <w:pPr>
      <w:spacing w:before="480"/>
      <w:jc w:val="center"/>
    </w:pPr>
    <w:rPr>
      <w:b/>
      <w:sz w:val="28"/>
      <w:szCs w:val="28"/>
    </w:rPr>
  </w:style>
  <w:style w:type="paragraph" w:customStyle="1" w:styleId="ATitel2">
    <w:name w:val="ATitel2"/>
    <w:basedOn w:val="Standard"/>
    <w:rsid w:val="00B63392"/>
    <w:pPr>
      <w:spacing w:before="240"/>
      <w:jc w:val="center"/>
    </w:pPr>
    <w:rPr>
      <w:b/>
      <w:bCs/>
      <w:sz w:val="28"/>
      <w:szCs w:val="20"/>
    </w:rPr>
  </w:style>
  <w:style w:type="paragraph" w:customStyle="1" w:styleId="ATitel3">
    <w:name w:val="ATitel3"/>
    <w:basedOn w:val="Standard"/>
    <w:rsid w:val="00B63392"/>
    <w:pPr>
      <w:spacing w:after="480"/>
      <w:jc w:val="center"/>
    </w:pPr>
    <w:rPr>
      <w:b/>
      <w:bCs/>
      <w:sz w:val="28"/>
      <w:szCs w:val="20"/>
    </w:rPr>
  </w:style>
  <w:style w:type="paragraph" w:styleId="Verzeichnis1">
    <w:name w:val="toc 1"/>
    <w:basedOn w:val="Standard"/>
    <w:next w:val="Standard"/>
    <w:uiPriority w:val="39"/>
    <w:qFormat/>
    <w:rsid w:val="004936D6"/>
    <w:pPr>
      <w:tabs>
        <w:tab w:val="left" w:pos="851"/>
        <w:tab w:val="right" w:leader="dot" w:pos="8789"/>
      </w:tabs>
      <w:jc w:val="left"/>
    </w:pPr>
    <w:rPr>
      <w:b/>
      <w:bCs/>
      <w:smallCaps/>
      <w:sz w:val="28"/>
    </w:rPr>
  </w:style>
  <w:style w:type="paragraph" w:styleId="Verzeichnis2">
    <w:name w:val="toc 2"/>
    <w:basedOn w:val="Standard"/>
    <w:next w:val="Standard"/>
    <w:uiPriority w:val="39"/>
    <w:qFormat/>
    <w:rsid w:val="004936D6"/>
    <w:pPr>
      <w:tabs>
        <w:tab w:val="left" w:pos="1134"/>
        <w:tab w:val="right" w:leader="dot" w:pos="8789"/>
      </w:tabs>
      <w:spacing w:before="60"/>
      <w:ind w:left="340"/>
      <w:jc w:val="left"/>
    </w:pPr>
    <w:rPr>
      <w:b/>
      <w:bCs/>
      <w:smallCaps/>
    </w:rPr>
  </w:style>
  <w:style w:type="paragraph" w:styleId="Verzeichnis3">
    <w:name w:val="toc 3"/>
    <w:basedOn w:val="Standard"/>
    <w:next w:val="Standard"/>
    <w:uiPriority w:val="39"/>
    <w:qFormat/>
    <w:rsid w:val="004936D6"/>
    <w:pPr>
      <w:tabs>
        <w:tab w:val="left" w:pos="1588"/>
        <w:tab w:val="right" w:leader="dot" w:pos="8789"/>
      </w:tabs>
      <w:spacing w:before="60"/>
      <w:ind w:left="680"/>
      <w:jc w:val="left"/>
    </w:pPr>
    <w:rPr>
      <w:smallCaps/>
    </w:rPr>
  </w:style>
  <w:style w:type="paragraph" w:styleId="Verzeichnis4">
    <w:name w:val="toc 4"/>
    <w:basedOn w:val="Standard"/>
    <w:next w:val="Standard"/>
    <w:uiPriority w:val="39"/>
    <w:rsid w:val="004936D6"/>
    <w:pPr>
      <w:tabs>
        <w:tab w:val="left" w:pos="1985"/>
        <w:tab w:val="right" w:leader="dot" w:pos="8789"/>
      </w:tabs>
      <w:ind w:left="1020"/>
      <w:jc w:val="left"/>
    </w:pPr>
    <w:rPr>
      <w:smallCaps/>
      <w:sz w:val="20"/>
    </w:rPr>
  </w:style>
  <w:style w:type="paragraph" w:styleId="Verzeichnis5">
    <w:name w:val="toc 5"/>
    <w:basedOn w:val="Standard"/>
    <w:next w:val="Standard"/>
    <w:rsid w:val="009871A4"/>
    <w:pPr>
      <w:jc w:val="left"/>
    </w:pPr>
    <w:rPr>
      <w:smallCaps/>
    </w:rPr>
  </w:style>
  <w:style w:type="paragraph" w:styleId="Verzeichnis6">
    <w:name w:val="toc 6"/>
    <w:basedOn w:val="Standard"/>
    <w:next w:val="Standard"/>
    <w:rsid w:val="00772626"/>
    <w:pPr>
      <w:jc w:val="left"/>
    </w:pPr>
    <w:rPr>
      <w:smallCaps/>
    </w:rPr>
  </w:style>
  <w:style w:type="paragraph" w:styleId="Verzeichnis7">
    <w:name w:val="toc 7"/>
    <w:basedOn w:val="Standard"/>
    <w:next w:val="Standard"/>
    <w:rsid w:val="00772626"/>
    <w:pPr>
      <w:jc w:val="left"/>
    </w:pPr>
    <w:rPr>
      <w:smallCaps/>
    </w:rPr>
  </w:style>
  <w:style w:type="paragraph" w:styleId="Verzeichnis8">
    <w:name w:val="toc 8"/>
    <w:basedOn w:val="Standard"/>
    <w:next w:val="Standard"/>
    <w:rsid w:val="00772626"/>
    <w:pPr>
      <w:jc w:val="left"/>
    </w:pPr>
    <w:rPr>
      <w:smallCaps/>
    </w:rPr>
  </w:style>
  <w:style w:type="paragraph" w:styleId="Verzeichnis9">
    <w:name w:val="toc 9"/>
    <w:basedOn w:val="Standard"/>
    <w:next w:val="Standard"/>
    <w:rsid w:val="00772626"/>
    <w:pPr>
      <w:jc w:val="left"/>
    </w:pPr>
    <w:rPr>
      <w:smallCaps/>
    </w:rPr>
  </w:style>
  <w:style w:type="paragraph" w:styleId="Kopfzeile">
    <w:name w:val="header"/>
    <w:basedOn w:val="Standard"/>
    <w:link w:val="KopfzeileZchn"/>
    <w:uiPriority w:val="99"/>
    <w:rsid w:val="0037329E"/>
    <w:pPr>
      <w:tabs>
        <w:tab w:val="center" w:pos="4536"/>
        <w:tab w:val="right" w:pos="9072"/>
      </w:tabs>
    </w:pPr>
  </w:style>
  <w:style w:type="paragraph" w:styleId="Fuzeile">
    <w:name w:val="footer"/>
    <w:basedOn w:val="Standard"/>
    <w:link w:val="FuzeileZchn"/>
    <w:uiPriority w:val="99"/>
    <w:rsid w:val="0037329E"/>
    <w:pPr>
      <w:tabs>
        <w:tab w:val="center" w:pos="4536"/>
        <w:tab w:val="right" w:pos="9072"/>
      </w:tabs>
    </w:pPr>
  </w:style>
  <w:style w:type="character" w:styleId="Hyperlink">
    <w:name w:val="Hyperlink"/>
    <w:basedOn w:val="Absatz-Standardschriftart"/>
    <w:uiPriority w:val="99"/>
    <w:rsid w:val="00081FFA"/>
    <w:rPr>
      <w:color w:val="0000FF"/>
      <w:u w:val="single"/>
    </w:rPr>
  </w:style>
  <w:style w:type="character" w:styleId="BesuchterHyperlink">
    <w:name w:val="FollowedHyperlink"/>
    <w:basedOn w:val="Absatz-Standardschriftart"/>
    <w:rsid w:val="00246BAC"/>
    <w:rPr>
      <w:color w:val="800080"/>
      <w:u w:val="single"/>
    </w:rPr>
  </w:style>
  <w:style w:type="paragraph" w:styleId="Textkrper-Zeileneinzug">
    <w:name w:val="Body Text Indent"/>
    <w:basedOn w:val="Textkrper"/>
    <w:semiHidden/>
    <w:rsid w:val="00076FA2"/>
    <w:pPr>
      <w:ind w:firstLine="360"/>
    </w:pPr>
    <w:rPr>
      <w:spacing w:val="-5"/>
    </w:rPr>
  </w:style>
  <w:style w:type="paragraph" w:styleId="Textkrper">
    <w:name w:val="Body Text"/>
    <w:basedOn w:val="Standard"/>
    <w:rsid w:val="00076FA2"/>
  </w:style>
  <w:style w:type="character" w:customStyle="1" w:styleId="Max">
    <w:name w:val="Max."/>
    <w:rsid w:val="008439A9"/>
    <w:rPr>
      <w:b/>
    </w:rPr>
  </w:style>
  <w:style w:type="paragraph" w:styleId="Textkrper3">
    <w:name w:val="Body Text 3"/>
    <w:basedOn w:val="Standard"/>
    <w:rsid w:val="0015385D"/>
    <w:rPr>
      <w:sz w:val="16"/>
      <w:szCs w:val="16"/>
    </w:rPr>
  </w:style>
  <w:style w:type="paragraph" w:styleId="NurText">
    <w:name w:val="Plain Text"/>
    <w:basedOn w:val="Standard"/>
    <w:rsid w:val="00D00E80"/>
    <w:rPr>
      <w:rFonts w:ascii="Courier New" w:hAnsi="Courier New"/>
      <w:sz w:val="20"/>
      <w:szCs w:val="20"/>
    </w:rPr>
  </w:style>
  <w:style w:type="character" w:styleId="Kommentarzeichen">
    <w:name w:val="annotation reference"/>
    <w:basedOn w:val="Absatz-Standardschriftart"/>
    <w:semiHidden/>
    <w:rsid w:val="00F753DE"/>
    <w:rPr>
      <w:sz w:val="16"/>
      <w:szCs w:val="16"/>
    </w:rPr>
  </w:style>
  <w:style w:type="paragraph" w:styleId="Kommentartext">
    <w:name w:val="annotation text"/>
    <w:basedOn w:val="Standard"/>
    <w:semiHidden/>
    <w:rsid w:val="00F753DE"/>
    <w:rPr>
      <w:sz w:val="20"/>
      <w:szCs w:val="20"/>
    </w:rPr>
  </w:style>
  <w:style w:type="paragraph" w:styleId="Kommentarthema">
    <w:name w:val="annotation subject"/>
    <w:basedOn w:val="Kommentartext"/>
    <w:next w:val="Kommentartext"/>
    <w:semiHidden/>
    <w:rsid w:val="00F753DE"/>
    <w:rPr>
      <w:b/>
      <w:bCs/>
    </w:rPr>
  </w:style>
  <w:style w:type="paragraph" w:styleId="Sprechblasentext">
    <w:name w:val="Balloon Text"/>
    <w:basedOn w:val="Standard"/>
    <w:semiHidden/>
    <w:rsid w:val="00F753DE"/>
    <w:rPr>
      <w:rFonts w:ascii="Tahoma" w:hAnsi="Tahoma" w:cs="Tahoma"/>
      <w:sz w:val="16"/>
      <w:szCs w:val="16"/>
    </w:rPr>
  </w:style>
  <w:style w:type="paragraph" w:customStyle="1" w:styleId="Inhaltverzeicnis">
    <w:name w:val="Inhaltverzeicnis"/>
    <w:basedOn w:val="Standard"/>
    <w:next w:val="Standard"/>
    <w:rsid w:val="001E52C9"/>
    <w:rPr>
      <w:b/>
    </w:rPr>
  </w:style>
  <w:style w:type="table" w:styleId="Tabellenraster">
    <w:name w:val="Table Grid"/>
    <w:basedOn w:val="NormaleTabelle"/>
    <w:rsid w:val="001E52C9"/>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aliases w:val="Überschrift 1.1 Zchn"/>
    <w:basedOn w:val="Absatz-Standardschriftart"/>
    <w:link w:val="berschrift2"/>
    <w:rsid w:val="005E39F0"/>
    <w:rPr>
      <w:rFonts w:ascii="Helvetica" w:hAnsi="Helvetica"/>
      <w:b/>
      <w:sz w:val="24"/>
      <w:szCs w:val="24"/>
      <w:lang w:val="de-DE" w:eastAsia="de-DE"/>
    </w:rPr>
  </w:style>
  <w:style w:type="paragraph" w:customStyle="1" w:styleId="Sperrvermerk">
    <w:name w:val="Sperrvermerk"/>
    <w:aliases w:val="Thema"/>
    <w:basedOn w:val="Standard"/>
    <w:rsid w:val="00D645EE"/>
    <w:pPr>
      <w:jc w:val="center"/>
    </w:pPr>
    <w:rPr>
      <w:b/>
      <w:bCs/>
      <w:sz w:val="28"/>
      <w:szCs w:val="20"/>
    </w:rPr>
  </w:style>
  <w:style w:type="paragraph" w:customStyle="1" w:styleId="zentrierterTextaufSeite12">
    <w:name w:val="zentrierter Text auf Seite 1/2"/>
    <w:basedOn w:val="Standard"/>
    <w:rsid w:val="00D645EE"/>
    <w:pPr>
      <w:jc w:val="center"/>
    </w:pPr>
    <w:rPr>
      <w:sz w:val="28"/>
      <w:szCs w:val="20"/>
    </w:rPr>
  </w:style>
  <w:style w:type="paragraph" w:customStyle="1" w:styleId="linksTextaufDeckblatt">
    <w:name w:val="links Text auf Deckblatt"/>
    <w:basedOn w:val="Standard"/>
    <w:rsid w:val="00D645EE"/>
    <w:pPr>
      <w:jc w:val="left"/>
    </w:pPr>
    <w:rPr>
      <w:sz w:val="28"/>
      <w:szCs w:val="20"/>
    </w:rPr>
  </w:style>
  <w:style w:type="paragraph" w:customStyle="1" w:styleId="schriftohneIV">
    <w:name w:val="Üschrift ohne IV"/>
    <w:basedOn w:val="Standard"/>
    <w:next w:val="Standard"/>
    <w:rsid w:val="00D645EE"/>
    <w:pPr>
      <w:jc w:val="left"/>
    </w:pPr>
    <w:rPr>
      <w:b/>
      <w:kern w:val="32"/>
      <w:u w:val="single"/>
    </w:rPr>
  </w:style>
  <w:style w:type="paragraph" w:customStyle="1" w:styleId="Vorverzeichnisse">
    <w:name w:val="Vorverzeichnisse"/>
    <w:basedOn w:val="Standard"/>
    <w:next w:val="Standard"/>
    <w:rsid w:val="00D645EE"/>
    <w:pPr>
      <w:outlineLvl w:val="4"/>
    </w:pPr>
    <w:rPr>
      <w:b/>
      <w:kern w:val="32"/>
      <w:u w:val="single"/>
    </w:rPr>
  </w:style>
  <w:style w:type="paragraph" w:customStyle="1" w:styleId="StandardbeiAbkVZ">
    <w:name w:val="Standard bei AbkVZ"/>
    <w:basedOn w:val="Standard"/>
    <w:rsid w:val="00D645EE"/>
    <w:pPr>
      <w:jc w:val="left"/>
    </w:pPr>
    <w:rPr>
      <w:szCs w:val="20"/>
    </w:rPr>
  </w:style>
  <w:style w:type="paragraph" w:styleId="Beschriftung">
    <w:name w:val="caption"/>
    <w:basedOn w:val="Standard"/>
    <w:next w:val="Standard"/>
    <w:qFormat/>
    <w:rsid w:val="00D645EE"/>
    <w:rPr>
      <w:b/>
      <w:bCs/>
      <w:sz w:val="20"/>
      <w:szCs w:val="20"/>
    </w:rPr>
  </w:style>
  <w:style w:type="paragraph" w:styleId="Abbildungsverzeichnis">
    <w:name w:val="table of figures"/>
    <w:aliases w:val="Tabellenverzeichnis"/>
    <w:basedOn w:val="Standard"/>
    <w:next w:val="Standard"/>
    <w:uiPriority w:val="99"/>
    <w:rsid w:val="00E00E44"/>
  </w:style>
  <w:style w:type="paragraph" w:styleId="Funotentext">
    <w:name w:val="footnote text"/>
    <w:basedOn w:val="Standard"/>
    <w:semiHidden/>
    <w:rsid w:val="00D645EE"/>
    <w:rPr>
      <w:sz w:val="20"/>
      <w:szCs w:val="20"/>
    </w:rPr>
  </w:style>
  <w:style w:type="character" w:styleId="Funotenzeichen">
    <w:name w:val="footnote reference"/>
    <w:basedOn w:val="Absatz-Standardschriftart"/>
    <w:semiHidden/>
    <w:rsid w:val="00D645EE"/>
    <w:rPr>
      <w:vertAlign w:val="superscript"/>
    </w:rPr>
  </w:style>
  <w:style w:type="paragraph" w:styleId="Dokumentstruktur">
    <w:name w:val="Document Map"/>
    <w:basedOn w:val="Standard"/>
    <w:semiHidden/>
    <w:rsid w:val="00F315B4"/>
    <w:pPr>
      <w:shd w:val="clear" w:color="auto" w:fill="000080"/>
    </w:pPr>
    <w:rPr>
      <w:rFonts w:ascii="Arial" w:hAnsi="Arial" w:cs="Arial"/>
      <w:sz w:val="20"/>
      <w:szCs w:val="20"/>
    </w:rPr>
  </w:style>
  <w:style w:type="paragraph" w:styleId="Inhaltsverzeichnisberschrift">
    <w:name w:val="TOC Heading"/>
    <w:basedOn w:val="berschrift1"/>
    <w:next w:val="Standard"/>
    <w:uiPriority w:val="39"/>
    <w:unhideWhenUsed/>
    <w:qFormat/>
    <w:rsid w:val="00185755"/>
    <w:pPr>
      <w:keepNext/>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Listenabsatz">
    <w:name w:val="List Paragraph"/>
    <w:basedOn w:val="Standard"/>
    <w:uiPriority w:val="34"/>
    <w:qFormat/>
    <w:rsid w:val="00DC5C81"/>
    <w:pPr>
      <w:ind w:left="720"/>
      <w:contextualSpacing/>
    </w:pPr>
  </w:style>
  <w:style w:type="character" w:customStyle="1" w:styleId="KopfzeileZchn">
    <w:name w:val="Kopfzeile Zchn"/>
    <w:basedOn w:val="Absatz-Standardschriftart"/>
    <w:link w:val="Kopfzeile"/>
    <w:uiPriority w:val="99"/>
    <w:rsid w:val="00BE0A21"/>
    <w:rPr>
      <w:sz w:val="24"/>
      <w:szCs w:val="24"/>
      <w:lang w:val="de-DE" w:eastAsia="de-DE"/>
    </w:rPr>
  </w:style>
  <w:style w:type="character" w:customStyle="1" w:styleId="FuzeileZchn">
    <w:name w:val="Fußzeile Zchn"/>
    <w:basedOn w:val="Absatz-Standardschriftart"/>
    <w:link w:val="Fuzeile"/>
    <w:uiPriority w:val="99"/>
    <w:rsid w:val="003B0C28"/>
    <w:rPr>
      <w:sz w:val="24"/>
      <w:szCs w:val="24"/>
      <w:lang w:val="de-DE" w:eastAsia="de-DE"/>
    </w:rPr>
  </w:style>
  <w:style w:type="character" w:styleId="Platzhaltertext">
    <w:name w:val="Placeholder Text"/>
    <w:basedOn w:val="Absatz-Standardschriftart"/>
    <w:uiPriority w:val="99"/>
    <w:semiHidden/>
    <w:rsid w:val="003B0C28"/>
    <w:rPr>
      <w:color w:val="808080"/>
    </w:rPr>
  </w:style>
  <w:style w:type="character" w:customStyle="1" w:styleId="berschrift3Zchn">
    <w:name w:val="Überschrift 3 Zchn"/>
    <w:aliases w:val="Überschrift 1.1.1 Zchn"/>
    <w:basedOn w:val="Absatz-Standardschriftart"/>
    <w:link w:val="berschrift3"/>
    <w:rsid w:val="00BF3366"/>
    <w:rPr>
      <w:rFonts w:ascii="Helvetica" w:hAnsi="Helvetica"/>
      <w:sz w:val="24"/>
      <w:szCs w:val="24"/>
      <w:lang w:val="de-DE" w:eastAsia="de-DE"/>
    </w:rPr>
  </w:style>
  <w:style w:type="character" w:styleId="HTMLZitat">
    <w:name w:val="HTML Cite"/>
    <w:basedOn w:val="Absatz-Standardschriftart"/>
    <w:uiPriority w:val="99"/>
    <w:unhideWhenUsed/>
    <w:rsid w:val="00957A7F"/>
    <w:rPr>
      <w:i/>
      <w:iCs/>
    </w:rPr>
  </w:style>
  <w:style w:type="paragraph" w:styleId="KeinLeerraum">
    <w:name w:val="No Spacing"/>
    <w:link w:val="KeinLeerraumZchn"/>
    <w:uiPriority w:val="1"/>
    <w:qFormat/>
    <w:rsid w:val="002E22A9"/>
    <w:rPr>
      <w:rFonts w:asciiTheme="minorHAnsi" w:eastAsiaTheme="minorEastAsia" w:hAnsiTheme="minorHAnsi" w:cstheme="minorBidi"/>
      <w:sz w:val="22"/>
      <w:szCs w:val="22"/>
      <w:lang w:val="de-DE" w:eastAsia="de-DE"/>
    </w:rPr>
  </w:style>
  <w:style w:type="character" w:customStyle="1" w:styleId="KeinLeerraumZchn">
    <w:name w:val="Kein Leerraum Zchn"/>
    <w:basedOn w:val="Absatz-Standardschriftart"/>
    <w:link w:val="KeinLeerraum"/>
    <w:uiPriority w:val="1"/>
    <w:rsid w:val="002E22A9"/>
    <w:rPr>
      <w:rFonts w:asciiTheme="minorHAnsi" w:eastAsiaTheme="minorEastAsia" w:hAnsiTheme="minorHAnsi" w:cstheme="minorBidi"/>
      <w:sz w:val="22"/>
      <w:szCs w:val="22"/>
      <w:lang w:val="de-DE" w:eastAsia="de-DE"/>
    </w:rPr>
  </w:style>
  <w:style w:type="character" w:customStyle="1" w:styleId="apple-style-span">
    <w:name w:val="apple-style-span"/>
    <w:basedOn w:val="Absatz-Standardschriftart"/>
    <w:rsid w:val="006E25E9"/>
  </w:style>
  <w:style w:type="character" w:styleId="IntensiveHervorhebung">
    <w:name w:val="Intense Emphasis"/>
    <w:basedOn w:val="Absatz-Standardschriftart"/>
    <w:uiPriority w:val="21"/>
    <w:qFormat/>
    <w:rsid w:val="001F4C5E"/>
    <w:rPr>
      <w:rFonts w:ascii="Times New Roman" w:hAnsi="Times New Roman"/>
      <w:b/>
      <w:bCs/>
      <w:i/>
      <w:iCs/>
      <w:color w:val="auto"/>
      <w:sz w:val="56"/>
    </w:rPr>
  </w:style>
  <w:style w:type="paragraph" w:styleId="Zitat">
    <w:name w:val="Quote"/>
    <w:basedOn w:val="Standard"/>
    <w:next w:val="Standard"/>
    <w:link w:val="ZitatZchn"/>
    <w:uiPriority w:val="29"/>
    <w:qFormat/>
    <w:rsid w:val="001F4C5E"/>
    <w:pPr>
      <w:spacing w:line="240" w:lineRule="auto"/>
      <w:jc w:val="left"/>
    </w:pPr>
    <w:rPr>
      <w:rFonts w:ascii="Times New Roman" w:hAnsi="Times New Roman"/>
      <w:i/>
      <w:iCs/>
      <w:color w:val="000000" w:themeColor="text1"/>
      <w:sz w:val="20"/>
      <w:szCs w:val="20"/>
    </w:rPr>
  </w:style>
  <w:style w:type="character" w:customStyle="1" w:styleId="ZitatZchn">
    <w:name w:val="Zitat Zchn"/>
    <w:basedOn w:val="Absatz-Standardschriftart"/>
    <w:link w:val="Zitat"/>
    <w:uiPriority w:val="29"/>
    <w:rsid w:val="001F4C5E"/>
    <w:rPr>
      <w:i/>
      <w:iCs/>
      <w:color w:val="000000" w:themeColor="text1"/>
      <w:lang w:val="de-DE" w:eastAsia="de-DE"/>
    </w:rPr>
  </w:style>
  <w:style w:type="paragraph" w:styleId="Untertitel">
    <w:name w:val="Subtitle"/>
    <w:basedOn w:val="Standard"/>
    <w:next w:val="Standard"/>
    <w:link w:val="UntertitelZchn"/>
    <w:qFormat/>
    <w:rsid w:val="001F4C5E"/>
    <w:pPr>
      <w:numPr>
        <w:ilvl w:val="1"/>
      </w:numPr>
      <w:spacing w:line="240" w:lineRule="auto"/>
      <w:jc w:val="left"/>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1F4C5E"/>
    <w:rPr>
      <w:rFonts w:asciiTheme="majorHAnsi" w:eastAsiaTheme="majorEastAsia" w:hAnsiTheme="majorHAnsi" w:cstheme="majorBidi"/>
      <w:i/>
      <w:iCs/>
      <w:color w:val="4F81BD" w:themeColor="accent1"/>
      <w:spacing w:val="15"/>
      <w:sz w:val="24"/>
      <w:szCs w:val="24"/>
      <w:lang w:val="de-DE" w:eastAsia="de-DE"/>
    </w:rPr>
  </w:style>
  <w:style w:type="character" w:styleId="Fett">
    <w:name w:val="Strong"/>
    <w:basedOn w:val="Absatz-Standardschriftart"/>
    <w:qFormat/>
    <w:rsid w:val="00843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90237">
      <w:bodyDiv w:val="1"/>
      <w:marLeft w:val="0"/>
      <w:marRight w:val="0"/>
      <w:marTop w:val="0"/>
      <w:marBottom w:val="0"/>
      <w:divBdr>
        <w:top w:val="none" w:sz="0" w:space="0" w:color="auto"/>
        <w:left w:val="none" w:sz="0" w:space="0" w:color="auto"/>
        <w:bottom w:val="none" w:sz="0" w:space="0" w:color="auto"/>
        <w:right w:val="none" w:sz="0" w:space="0" w:color="auto"/>
      </w:divBdr>
    </w:div>
    <w:div w:id="1400253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blog.aplikacja.info/wp-content/uploads/2009/09/hibernate_logo_a.png"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ocuments\Praxisphasen\First_BBS-ITO-NCM-WBO-GPC\Bayervorlag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EF389DE2684F2AB50437992DFB3BE0"/>
        <w:category>
          <w:name w:val="Allgemein"/>
          <w:gallery w:val="placeholder"/>
        </w:category>
        <w:types>
          <w:type w:val="bbPlcHdr"/>
        </w:types>
        <w:behaviors>
          <w:behavior w:val="content"/>
        </w:behaviors>
        <w:guid w:val="{E5B29C21-244F-4F8F-AD98-8F2FA3DA12B0}"/>
      </w:docPartPr>
      <w:docPartBody>
        <w:p w:rsidR="00686BA0" w:rsidRDefault="00CF0017">
          <w:r w:rsidRPr="005E0A08">
            <w:rPr>
              <w:rStyle w:val="Platzhaltertext"/>
            </w:rPr>
            <w:t>[Autor]</w:t>
          </w:r>
        </w:p>
      </w:docPartBody>
    </w:docPart>
    <w:docPart>
      <w:docPartPr>
        <w:name w:val="5BFDEF9C85384467AEECF8AAFF359C50"/>
        <w:category>
          <w:name w:val="Allgemein"/>
          <w:gallery w:val="placeholder"/>
        </w:category>
        <w:types>
          <w:type w:val="bbPlcHdr"/>
        </w:types>
        <w:behaviors>
          <w:behavior w:val="content"/>
        </w:behaviors>
        <w:guid w:val="{678974BD-9FF4-4D8E-8907-D5C97BF0970B}"/>
      </w:docPartPr>
      <w:docPartBody>
        <w:p w:rsidR="00686BA0" w:rsidRDefault="00CF0017">
          <w:r w:rsidRPr="005E0A08">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73E60"/>
    <w:rsid w:val="000075E2"/>
    <w:rsid w:val="0005277E"/>
    <w:rsid w:val="00207232"/>
    <w:rsid w:val="005568C9"/>
    <w:rsid w:val="00686BA0"/>
    <w:rsid w:val="007F26F5"/>
    <w:rsid w:val="00A73E60"/>
    <w:rsid w:val="00A7529C"/>
    <w:rsid w:val="00B21FA4"/>
    <w:rsid w:val="00BA7C70"/>
    <w:rsid w:val="00CF0017"/>
    <w:rsid w:val="00D05E9F"/>
    <w:rsid w:val="00E24D1E"/>
    <w:rsid w:val="00E75021"/>
    <w:rsid w:val="00ED5B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D5B4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8B828B24CD745DD8CCA40882AD02BEB">
    <w:name w:val="B8B828B24CD745DD8CCA40882AD02BEB"/>
    <w:rsid w:val="00A73E60"/>
  </w:style>
  <w:style w:type="paragraph" w:customStyle="1" w:styleId="CBD28647455D4F09B3B4404CDFF37616">
    <w:name w:val="CBD28647455D4F09B3B4404CDFF37616"/>
    <w:rsid w:val="00A73E60"/>
  </w:style>
  <w:style w:type="character" w:styleId="Platzhaltertext">
    <w:name w:val="Placeholder Text"/>
    <w:basedOn w:val="Absatz-Standardschriftart"/>
    <w:uiPriority w:val="99"/>
    <w:semiHidden/>
    <w:rsid w:val="00CF001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CD1B9A-A8F7-4ECA-A97B-B11FDEEA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Bayervorlage.dot</Template>
  <TotalTime>0</TotalTime>
  <Pages>20</Pages>
  <Words>2661</Words>
  <Characters>16768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Lösung des TSP Problems mittels Ameisensystemen</vt:lpstr>
    </vt:vector>
  </TitlesOfParts>
  <Company>Bayer Busines Services GmbH</Company>
  <LinksUpToDate>false</LinksUpToDate>
  <CharactersWithSpaces>19391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Lösung des TSP Problems mittels Ameisensystemen</dc:title>
  <dc:subject>PTB</dc:subject>
  <dc:creator>Alexander Salzer;Felix Wiederschein;Philipp Thomas;Tobias Schlufter;Christian Mrosk</dc:creator>
  <dc:description>TSP-Doku</dc:description>
  <cp:lastModifiedBy>chris</cp:lastModifiedBy>
  <cp:revision>40</cp:revision>
  <cp:lastPrinted>2011-08-19T15:09:00Z</cp:lastPrinted>
  <dcterms:created xsi:type="dcterms:W3CDTF">2011-10-27T11:55:00Z</dcterms:created>
  <dcterms:modified xsi:type="dcterms:W3CDTF">2011-10-30T21:42:00Z</dcterms:modified>
  <cp:contentStatus>in Bearbeitung</cp:contentStatus>
</cp:coreProperties>
</file>